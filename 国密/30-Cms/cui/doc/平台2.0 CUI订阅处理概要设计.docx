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E0" w:rsidRDefault="008E5421" w:rsidP="00CD6E54">
      <w:pPr>
        <w:rPr>
          <w:noProof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有没有时间介绍一下大概的业务流程</w:t>
      </w:r>
      <w:r w:rsidR="005A4018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51D64F9" wp14:editId="03B7A916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3105150" cy="323850"/>
            <wp:effectExtent l="0" t="0" r="0" b="0"/>
            <wp:wrapNone/>
            <wp:docPr id="21" name="图片 21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2653"/>
        <w:gridCol w:w="2654"/>
        <w:gridCol w:w="2654"/>
      </w:tblGrid>
      <w:tr w:rsidR="00D429E0">
        <w:trPr>
          <w:cantSplit/>
        </w:trPr>
        <w:tc>
          <w:tcPr>
            <w:tcW w:w="928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szCs w:val="22"/>
              </w:rPr>
              <w:t>活动编号（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）：</w:t>
            </w:r>
          </w:p>
        </w:tc>
      </w:tr>
      <w:tr w:rsidR="00D429E0">
        <w:trPr>
          <w:cantSplit/>
        </w:trPr>
        <w:tc>
          <w:tcPr>
            <w:tcW w:w="1326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项目阶段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ascii="宋体" w:hAnsi="宋体" w:hint="eastAsia"/>
                <w:noProof/>
              </w:rPr>
              <w:t>■计划</w:t>
            </w:r>
            <w:r>
              <w:rPr>
                <w:rFonts w:hint="eastAsia"/>
                <w:noProof/>
              </w:rPr>
              <w:t>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□需求阶段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□概设阶段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□详计阶段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□编码阶段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□单元测试阶段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□集成测试阶段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□系统测试阶段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□关闭阶段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产品名称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产品型号</w:t>
            </w:r>
            <w:r w:rsidRPr="009771BB">
              <w:rPr>
                <w:rFonts w:hint="eastAsia"/>
              </w:rPr>
              <w:t>/</w:t>
            </w:r>
            <w:r>
              <w:rPr>
                <w:rFonts w:hint="eastAsia"/>
                <w:noProof/>
              </w:rPr>
              <w:t>版本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总页数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平台</w:t>
            </w:r>
            <w:r>
              <w:rPr>
                <w:rFonts w:hint="eastAsia"/>
                <w:noProof/>
              </w:rPr>
              <w:t>2.0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V2R1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共</w:t>
            </w:r>
            <w:r>
              <w:rPr>
                <w:noProof/>
              </w:rPr>
              <w:t xml:space="preserve"> </w:t>
            </w:r>
            <w:r w:rsidRPr="009771BB">
              <w:rPr>
                <w:rFonts w:hint="eastAsia"/>
              </w:rPr>
              <w:t>××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页</w:t>
            </w:r>
          </w:p>
        </w:tc>
      </w:tr>
    </w:tbl>
    <w:p w:rsidR="00D429E0" w:rsidRDefault="00D429E0" w:rsidP="009771BB">
      <w:pPr>
        <w:ind w:firstLine="420"/>
        <w:rPr>
          <w:noProof/>
        </w:rPr>
      </w:pPr>
    </w:p>
    <w:p w:rsidR="008E2B95" w:rsidRPr="008E2B95" w:rsidRDefault="008E2B95" w:rsidP="009771BB">
      <w:pPr>
        <w:pStyle w:val="aa"/>
        <w:ind w:firstLine="1040"/>
        <w:rPr>
          <w:b w:val="0"/>
          <w:bCs/>
          <w:i w:val="0"/>
          <w:iCs w:val="0"/>
          <w:color w:val="auto"/>
        </w:rPr>
      </w:pPr>
      <w:r w:rsidRPr="008E2B95">
        <w:rPr>
          <w:rFonts w:hint="eastAsia"/>
          <w:b w:val="0"/>
          <w:bCs/>
          <w:i w:val="0"/>
          <w:iCs w:val="0"/>
          <w:color w:val="auto"/>
        </w:rPr>
        <w:t>CUI订阅处理概要设计</w:t>
      </w:r>
    </w:p>
    <w:p w:rsidR="00D429E0" w:rsidRPr="009771BB" w:rsidRDefault="00D429E0" w:rsidP="009771BB">
      <w:pPr>
        <w:ind w:firstLine="640"/>
        <w:jc w:val="center"/>
        <w:rPr>
          <w:rFonts w:ascii="宋体" w:hAnsi="宋体"/>
          <w:noProof/>
          <w:sz w:val="32"/>
        </w:rPr>
      </w:pPr>
      <w:r w:rsidRPr="009771BB">
        <w:rPr>
          <w:rFonts w:ascii="宋体" w:hAnsi="宋体" w:hint="eastAsia"/>
          <w:noProof/>
          <w:sz w:val="32"/>
        </w:rPr>
        <w:t>（</w:t>
      </w:r>
      <w:r w:rsidRPr="009771BB">
        <w:rPr>
          <w:rFonts w:ascii="宋体" w:hAnsi="宋体" w:hint="eastAsia"/>
          <w:sz w:val="32"/>
          <w:szCs w:val="32"/>
        </w:rPr>
        <w:t>仅供内部使用</w:t>
      </w:r>
      <w:r w:rsidRPr="009771BB">
        <w:rPr>
          <w:rFonts w:ascii="宋体" w:hAnsi="宋体" w:hint="eastAsia"/>
          <w:noProof/>
          <w:sz w:val="32"/>
        </w:rPr>
        <w:t>）</w:t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82"/>
        <w:gridCol w:w="3402"/>
      </w:tblGrid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9771BB" w:rsidRDefault="00D429E0" w:rsidP="009771BB">
            <w:pPr>
              <w:pStyle w:val="af4"/>
            </w:pPr>
            <w:r w:rsidRPr="009771BB">
              <w:rPr>
                <w:rFonts w:hint="eastAsia"/>
              </w:rPr>
              <w:t>文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件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编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CC3348" w:rsidRDefault="00D429E0" w:rsidP="009771BB">
            <w:pPr>
              <w:pStyle w:val="ab"/>
              <w:ind w:firstLine="480"/>
            </w:pPr>
            <w:r w:rsidRPr="00CC3348">
              <w:t>KIPD-MB-0001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429E0" w:rsidP="00D842BB">
            <w:pPr>
              <w:ind w:firstLine="480"/>
              <w:rPr>
                <w:b/>
                <w:bCs/>
              </w:rPr>
            </w:pPr>
            <w:r w:rsidRPr="008050E5">
              <w:rPr>
                <w:rFonts w:ascii="Arial" w:eastAsia="黑体" w:hAnsi="Arial" w:cs="Arial" w:hint="eastAsia"/>
                <w:sz w:val="24"/>
              </w:rPr>
              <w:t>V</w:t>
            </w:r>
            <w:r>
              <w:rPr>
                <w:rFonts w:ascii="Arial" w:eastAsia="黑体" w:hAnsi="Arial" w:cs="Arial" w:hint="eastAsia"/>
                <w:sz w:val="24"/>
              </w:rPr>
              <w:t>2R</w:t>
            </w:r>
            <w:r w:rsidR="00844AD2">
              <w:rPr>
                <w:rFonts w:ascii="Arial" w:eastAsia="黑体" w:hAnsi="Arial" w:cs="Arial" w:hint="eastAsia"/>
                <w:sz w:val="24"/>
              </w:rPr>
              <w:t>2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31371" w:rsidP="009771BB">
            <w:pPr>
              <w:ind w:firstLine="480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/>
                <w:sz w:val="24"/>
              </w:rPr>
              <w:t>2011-</w:t>
            </w:r>
            <w:r>
              <w:rPr>
                <w:rFonts w:ascii="Arial" w:eastAsia="黑体" w:hAnsi="Arial" w:cs="Arial" w:hint="eastAsia"/>
                <w:sz w:val="24"/>
              </w:rPr>
              <w:t>11</w:t>
            </w:r>
            <w:r w:rsidR="00D429E0">
              <w:rPr>
                <w:rFonts w:ascii="Arial" w:eastAsia="黑体" w:hAnsi="Arial" w:cs="Arial"/>
                <w:sz w:val="24"/>
              </w:rPr>
              <w:t>-1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77" w:type="dxa"/>
          </w:tcPr>
          <w:p w:rsidR="00D429E0" w:rsidRDefault="00D92B53" w:rsidP="009771BB">
            <w:pPr>
              <w:pStyle w:val="af4"/>
            </w:pPr>
            <w:r>
              <w:rPr>
                <w:rFonts w:hint="eastAsia"/>
              </w:rPr>
              <w:t>B</w:t>
            </w:r>
            <w:r w:rsidR="00D42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 w:rsidR="00D429E0">
              <w:rPr>
                <w:rFonts w:hint="eastAsia"/>
              </w:rPr>
              <w:t xml:space="preserve"> </w:t>
            </w:r>
            <w:r w:rsidR="00D429E0">
              <w:rPr>
                <w:rFonts w:hint="eastAsia"/>
              </w:rPr>
              <w:t>等</w:t>
            </w:r>
            <w:r w:rsidR="00D429E0">
              <w:rPr>
                <w:rFonts w:hint="eastAsia"/>
              </w:rPr>
              <w:t xml:space="preserve"> </w:t>
            </w:r>
            <w:r w:rsidR="00D429E0">
              <w:rPr>
                <w:rFonts w:hint="eastAsia"/>
              </w:rPr>
              <w:t>级：</w:t>
            </w:r>
          </w:p>
        </w:tc>
        <w:tc>
          <w:tcPr>
            <w:tcW w:w="3402" w:type="dxa"/>
          </w:tcPr>
          <w:p w:rsidR="00D429E0" w:rsidRDefault="00D92B53" w:rsidP="00D92B53">
            <w:pPr>
              <w:ind w:firstLine="480"/>
              <w:rPr>
                <w:rFonts w:ascii="黑体" w:eastAsia="黑体" w:hAnsi="Arial" w:cs="Arial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■M*M</w:t>
            </w:r>
            <w:r w:rsidR="00D429E0">
              <w:rPr>
                <w:rFonts w:ascii="黑体" w:eastAsia="黑体" w:hAnsi="宋体" w:hint="eastAsia"/>
                <w:sz w:val="24"/>
              </w:rPr>
              <w:t xml:space="preserve">  □</w:t>
            </w:r>
            <w:r>
              <w:rPr>
                <w:rFonts w:ascii="黑体" w:eastAsia="黑体" w:hAnsi="宋体" w:hint="eastAsia"/>
                <w:sz w:val="24"/>
              </w:rPr>
              <w:t>JI*M</w:t>
            </w:r>
            <w:r w:rsidR="00D429E0">
              <w:rPr>
                <w:rFonts w:ascii="黑体" w:eastAsia="黑体" w:hAnsi="宋体" w:hint="eastAsia"/>
                <w:sz w:val="24"/>
              </w:rPr>
              <w:t xml:space="preserve">  □</w:t>
            </w:r>
            <w:r>
              <w:rPr>
                <w:rFonts w:ascii="黑体" w:eastAsia="黑体" w:hAnsi="宋体" w:hint="eastAsia"/>
                <w:sz w:val="24"/>
              </w:rPr>
              <w:t>JUE*M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79" w:type="dxa"/>
            <w:gridSpan w:val="2"/>
          </w:tcPr>
          <w:p w:rsidR="00D429E0" w:rsidRDefault="00D429E0" w:rsidP="009771BB">
            <w:pPr>
              <w:ind w:firstLine="480"/>
              <w:rPr>
                <w:rFonts w:ascii="黑体" w:eastAsia="黑体" w:hAnsi="宋体"/>
                <w:sz w:val="24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</w:tbl>
    <w:p w:rsidR="00D429E0" w:rsidRDefault="00D429E0" w:rsidP="009771BB">
      <w:pPr>
        <w:ind w:firstLine="723"/>
        <w:jc w:val="center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D429E0" w:rsidRDefault="00D429E0" w:rsidP="009771BB">
      <w:pPr>
        <w:ind w:firstLine="420"/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D429E0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Pr="006E3408" w:rsidRDefault="00D429E0" w:rsidP="005F482C">
            <w:pPr>
              <w:ind w:firstLine="420"/>
              <w:rPr>
                <w:color w:val="000000" w:themeColor="text1"/>
              </w:rPr>
            </w:pPr>
            <w:r w:rsidRPr="006E3408">
              <w:rPr>
                <w:color w:val="000000" w:themeColor="text1"/>
              </w:rPr>
              <w:t>2011-</w:t>
            </w:r>
            <w:r w:rsidR="005F482C" w:rsidRPr="006E3408">
              <w:rPr>
                <w:rFonts w:hint="eastAsia"/>
                <w:color w:val="000000" w:themeColor="text1"/>
              </w:rPr>
              <w:t>9</w:t>
            </w:r>
            <w:r w:rsidRPr="006E3408">
              <w:rPr>
                <w:color w:val="000000" w:themeColor="text1"/>
              </w:rPr>
              <w:t>-1</w:t>
            </w:r>
            <w:r w:rsidR="005F482C" w:rsidRPr="006E3408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44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0.1</w:t>
            </w:r>
          </w:p>
        </w:tc>
        <w:tc>
          <w:tcPr>
            <w:tcW w:w="3633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初稿完成</w:t>
            </w:r>
          </w:p>
        </w:tc>
        <w:tc>
          <w:tcPr>
            <w:tcW w:w="1722" w:type="dxa"/>
          </w:tcPr>
          <w:p w:rsidR="00D429E0" w:rsidRPr="006E3408" w:rsidRDefault="00992439" w:rsidP="009771BB">
            <w:pPr>
              <w:ind w:firstLine="4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汪文轩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</w:tbl>
    <w:p w:rsidR="00D429E0" w:rsidRDefault="00D429E0" w:rsidP="009771BB">
      <w:pPr>
        <w:ind w:firstLine="420"/>
        <w:jc w:val="center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D429E0" w:rsidRDefault="00D429E0" w:rsidP="009771BB">
      <w:pPr>
        <w:ind w:firstLine="420"/>
        <w:rPr>
          <w:rFonts w:eastAsia="黑体"/>
        </w:rPr>
      </w:pPr>
    </w:p>
    <w:p w:rsidR="0058115F" w:rsidRDefault="00D429E0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333397502" w:history="1">
        <w:r w:rsidR="0058115F" w:rsidRPr="00F53BAF">
          <w:rPr>
            <w:rStyle w:val="a7"/>
            <w:noProof/>
          </w:rPr>
          <w:t>1</w:t>
        </w:r>
        <w:r w:rsidR="0058115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8115F" w:rsidRPr="00F53BAF">
          <w:rPr>
            <w:rStyle w:val="a7"/>
            <w:rFonts w:hint="eastAsia"/>
            <w:noProof/>
          </w:rPr>
          <w:t>前言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_Toc333397502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7503" w:history="1">
        <w:r w:rsidR="0058115F" w:rsidRPr="00F53BAF">
          <w:rPr>
            <w:rStyle w:val="a7"/>
            <w:noProof/>
          </w:rPr>
          <w:t>2</w:t>
        </w:r>
        <w:r w:rsidR="0058115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8115F" w:rsidRPr="00F53BAF">
          <w:rPr>
            <w:rStyle w:val="a7"/>
            <w:rFonts w:hint="eastAsia"/>
            <w:noProof/>
          </w:rPr>
          <w:t>范围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_Toc333397503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7504" w:history="1">
        <w:r w:rsidR="0058115F" w:rsidRPr="00F53BAF">
          <w:rPr>
            <w:rStyle w:val="a7"/>
            <w:noProof/>
          </w:rPr>
          <w:t>2.1</w:t>
        </w:r>
        <w:r w:rsidR="0058115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8115F" w:rsidRPr="00F53BAF">
          <w:rPr>
            <w:rStyle w:val="a7"/>
            <w:rFonts w:hint="eastAsia"/>
            <w:noProof/>
          </w:rPr>
          <w:t>项目名称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_Toc333397504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7505" w:history="1">
        <w:r w:rsidR="0058115F" w:rsidRPr="00F53BAF">
          <w:rPr>
            <w:rStyle w:val="a7"/>
            <w:noProof/>
          </w:rPr>
          <w:t>2.2</w:t>
        </w:r>
        <w:r w:rsidR="0058115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8115F" w:rsidRPr="00F53BAF">
          <w:rPr>
            <w:rStyle w:val="a7"/>
            <w:rFonts w:hint="eastAsia"/>
            <w:noProof/>
          </w:rPr>
          <w:t>项目目标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_Toc333397505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7506" w:history="1">
        <w:r w:rsidR="0058115F" w:rsidRPr="00F53BAF">
          <w:rPr>
            <w:rStyle w:val="a7"/>
            <w:noProof/>
          </w:rPr>
          <w:t>2.3</w:t>
        </w:r>
        <w:r w:rsidR="0058115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8115F" w:rsidRPr="00F53BAF">
          <w:rPr>
            <w:rStyle w:val="a7"/>
            <w:rFonts w:hint="eastAsia"/>
            <w:noProof/>
          </w:rPr>
          <w:t>项目时间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_Toc333397506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7507" w:history="1">
        <w:r w:rsidR="0058115F" w:rsidRPr="00F53BAF">
          <w:rPr>
            <w:rStyle w:val="a7"/>
            <w:noProof/>
          </w:rPr>
          <w:t>3</w:t>
        </w:r>
        <w:r w:rsidR="0058115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8115F" w:rsidRPr="00F53BAF">
          <w:rPr>
            <w:rStyle w:val="a7"/>
            <w:rFonts w:hint="eastAsia"/>
            <w:noProof/>
          </w:rPr>
          <w:t>定义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_Toc333397507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7508" w:history="1">
        <w:r w:rsidR="0058115F" w:rsidRPr="00F53BAF">
          <w:rPr>
            <w:rStyle w:val="a7"/>
            <w:noProof/>
          </w:rPr>
          <w:t>4</w:t>
        </w:r>
        <w:r w:rsidR="0058115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8115F" w:rsidRPr="00F53BAF">
          <w:rPr>
            <w:rStyle w:val="a7"/>
            <w:rFonts w:hint="eastAsia"/>
            <w:noProof/>
          </w:rPr>
          <w:t>运行环境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_Toc333397508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7509" w:history="1">
        <w:r w:rsidR="0058115F" w:rsidRPr="00F53BAF">
          <w:rPr>
            <w:rStyle w:val="a7"/>
            <w:noProof/>
          </w:rPr>
          <w:t>5</w:t>
        </w:r>
        <w:r w:rsidR="0058115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8115F" w:rsidRPr="00F53BAF">
          <w:rPr>
            <w:rStyle w:val="a7"/>
            <w:noProof/>
          </w:rPr>
          <w:t>CUI</w:t>
        </w:r>
        <w:r w:rsidR="0058115F" w:rsidRPr="00F53BAF">
          <w:rPr>
            <w:rStyle w:val="a7"/>
            <w:rFonts w:hint="eastAsia"/>
            <w:noProof/>
          </w:rPr>
          <w:t>订阅流程描述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_Toc333397509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7510" w:history="1">
        <w:r w:rsidR="0058115F" w:rsidRPr="00F53BAF">
          <w:rPr>
            <w:rStyle w:val="a7"/>
            <w:noProof/>
          </w:rPr>
          <w:t>5.1</w:t>
        </w:r>
        <w:r w:rsidR="0058115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8115F" w:rsidRPr="00F53BAF">
          <w:rPr>
            <w:rStyle w:val="a7"/>
            <w:noProof/>
          </w:rPr>
          <w:t>CUI</w:t>
        </w:r>
        <w:r w:rsidR="0058115F" w:rsidRPr="00F53BAF">
          <w:rPr>
            <w:rStyle w:val="a7"/>
            <w:rFonts w:hint="eastAsia"/>
            <w:noProof/>
          </w:rPr>
          <w:t>订阅设计思想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_Toc333397510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4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7511" w:history="1">
        <w:r w:rsidR="0058115F" w:rsidRPr="00F53BAF">
          <w:rPr>
            <w:rStyle w:val="a7"/>
            <w:noProof/>
          </w:rPr>
          <w:t>5.2</w:t>
        </w:r>
        <w:r w:rsidR="0058115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8115F" w:rsidRPr="00F53BAF">
          <w:rPr>
            <w:rStyle w:val="a7"/>
            <w:noProof/>
          </w:rPr>
          <w:t>CUI</w:t>
        </w:r>
        <w:r w:rsidR="0058115F" w:rsidRPr="00F53BAF">
          <w:rPr>
            <w:rStyle w:val="a7"/>
            <w:rFonts w:hint="eastAsia"/>
            <w:noProof/>
          </w:rPr>
          <w:t>订阅流程描述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_Toc333397511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5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7512" w:history="1">
        <w:r w:rsidR="0058115F" w:rsidRPr="00F53BAF">
          <w:rPr>
            <w:rStyle w:val="a7"/>
            <w:noProof/>
          </w:rPr>
          <w:t>5.3</w:t>
        </w:r>
        <w:r w:rsidR="0058115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8115F" w:rsidRPr="00F53BAF">
          <w:rPr>
            <w:rStyle w:val="a7"/>
            <w:noProof/>
          </w:rPr>
          <w:t>CU</w:t>
        </w:r>
        <w:r w:rsidR="0058115F" w:rsidRPr="00F53BAF">
          <w:rPr>
            <w:rStyle w:val="a7"/>
            <w:rFonts w:hint="eastAsia"/>
            <w:noProof/>
          </w:rPr>
          <w:t>下线断链处理</w:t>
        </w:r>
        <w:r w:rsidR="0058115F" w:rsidRPr="00F53BAF">
          <w:rPr>
            <w:rStyle w:val="a7"/>
            <w:noProof/>
          </w:rPr>
          <w:t>(</w:t>
        </w:r>
        <w:r w:rsidR="0058115F" w:rsidRPr="00F53BAF">
          <w:rPr>
            <w:rStyle w:val="a7"/>
            <w:rFonts w:hint="eastAsia"/>
            <w:noProof/>
          </w:rPr>
          <w:t>外设</w:t>
        </w:r>
        <w:r w:rsidR="0058115F" w:rsidRPr="00F53BAF">
          <w:rPr>
            <w:rStyle w:val="a7"/>
            <w:noProof/>
          </w:rPr>
          <w:t>)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_Toc333397512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5</w:t>
        </w:r>
        <w:r w:rsidR="0058115F">
          <w:rPr>
            <w:noProof/>
            <w:webHidden/>
          </w:rPr>
          <w:fldChar w:fldCharType="end"/>
        </w:r>
      </w:hyperlink>
    </w:p>
    <w:p w:rsidR="0058115F" w:rsidRDefault="0098513C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7513" w:history="1">
        <w:r w:rsidR="0058115F" w:rsidRPr="00F53BAF">
          <w:rPr>
            <w:rStyle w:val="a7"/>
            <w:noProof/>
          </w:rPr>
          <w:t>5.4</w:t>
        </w:r>
        <w:r w:rsidR="0058115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8115F" w:rsidRPr="00F53BAF">
          <w:rPr>
            <w:rStyle w:val="a7"/>
            <w:noProof/>
          </w:rPr>
          <w:t>CUI</w:t>
        </w:r>
        <w:r w:rsidR="0058115F" w:rsidRPr="00F53BAF">
          <w:rPr>
            <w:rStyle w:val="a7"/>
            <w:rFonts w:hint="eastAsia"/>
            <w:noProof/>
          </w:rPr>
          <w:t>与模块断链</w:t>
        </w:r>
        <w:r w:rsidR="0058115F">
          <w:rPr>
            <w:noProof/>
            <w:webHidden/>
          </w:rPr>
          <w:tab/>
        </w:r>
        <w:r w:rsidR="0058115F">
          <w:rPr>
            <w:noProof/>
            <w:webHidden/>
          </w:rPr>
          <w:fldChar w:fldCharType="begin"/>
        </w:r>
        <w:r w:rsidR="0058115F">
          <w:rPr>
            <w:noProof/>
            <w:webHidden/>
          </w:rPr>
          <w:instrText xml:space="preserve"> PAGEREF _Toc333397513 \h </w:instrText>
        </w:r>
        <w:r w:rsidR="0058115F">
          <w:rPr>
            <w:noProof/>
            <w:webHidden/>
          </w:rPr>
        </w:r>
        <w:r w:rsidR="0058115F">
          <w:rPr>
            <w:noProof/>
            <w:webHidden/>
          </w:rPr>
          <w:fldChar w:fldCharType="separate"/>
        </w:r>
        <w:r w:rsidR="0058115F">
          <w:rPr>
            <w:noProof/>
            <w:webHidden/>
          </w:rPr>
          <w:t>5</w:t>
        </w:r>
        <w:r w:rsidR="0058115F">
          <w:rPr>
            <w:noProof/>
            <w:webHidden/>
          </w:rPr>
          <w:fldChar w:fldCharType="end"/>
        </w:r>
      </w:hyperlink>
    </w:p>
    <w:p w:rsidR="00D429E0" w:rsidRDefault="00D429E0" w:rsidP="009771BB">
      <w:pPr>
        <w:ind w:firstLine="420"/>
        <w:rPr>
          <w:rFonts w:eastAsia="黑体"/>
        </w:rPr>
        <w:sectPr w:rsidR="00D429E0" w:rsidSect="00D429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134" w:bottom="1418" w:left="1134" w:header="851" w:footer="851" w:gutter="567"/>
          <w:pgNumType w:start="1"/>
          <w:cols w:space="425"/>
          <w:titlePg/>
          <w:docGrid w:type="lines" w:linePitch="312"/>
        </w:sectPr>
      </w:pPr>
      <w:r>
        <w:rPr>
          <w:rFonts w:eastAsia="黑体"/>
        </w:rPr>
        <w:fldChar w:fldCharType="end"/>
      </w:r>
    </w:p>
    <w:p w:rsidR="00D429E0" w:rsidRDefault="00D429E0" w:rsidP="009771BB">
      <w:pPr>
        <w:pStyle w:val="1"/>
      </w:pPr>
      <w:bookmarkStart w:id="1" w:name="_Toc333397502"/>
      <w:r>
        <w:rPr>
          <w:rFonts w:hint="eastAsia"/>
        </w:rPr>
        <w:lastRenderedPageBreak/>
        <w:t>前言</w:t>
      </w:r>
      <w:bookmarkEnd w:id="1"/>
    </w:p>
    <w:p w:rsidR="00F25B72" w:rsidRDefault="00D429E0" w:rsidP="00061BBA">
      <w:pPr>
        <w:pStyle w:val="af1"/>
        <w:ind w:firstLine="420"/>
      </w:pPr>
      <w:bookmarkStart w:id="2" w:name="_Toc136250638"/>
      <w:bookmarkStart w:id="3" w:name="_Toc135713460"/>
      <w:r>
        <w:rPr>
          <w:rFonts w:hint="eastAsia"/>
        </w:rPr>
        <w:t>平台</w:t>
      </w:r>
      <w:r>
        <w:rPr>
          <w:rFonts w:hint="eastAsia"/>
        </w:rPr>
        <w:t>2.0</w:t>
      </w:r>
      <w:r w:rsidR="00842120">
        <w:rPr>
          <w:rFonts w:hint="eastAsia"/>
        </w:rPr>
        <w:t>中，</w:t>
      </w:r>
      <w:r w:rsidR="00F25B72">
        <w:rPr>
          <w:rFonts w:hint="eastAsia"/>
        </w:rPr>
        <w:t>平台内部存在多种类型的订阅形式，同时也存在和多个模块间的订阅，为了满足订阅的一系列场景，</w:t>
      </w:r>
      <w:r w:rsidR="00F25B72">
        <w:rPr>
          <w:rFonts w:hint="eastAsia"/>
        </w:rPr>
        <w:t>CUI</w:t>
      </w:r>
      <w:r w:rsidR="00F25B72">
        <w:rPr>
          <w:rFonts w:hint="eastAsia"/>
        </w:rPr>
        <w:t>需要重新设计订阅的模型用来满足这种应用场景。</w:t>
      </w:r>
    </w:p>
    <w:p w:rsidR="00D429E0" w:rsidRDefault="00D429E0" w:rsidP="00C8525D">
      <w:pPr>
        <w:pStyle w:val="1"/>
      </w:pPr>
      <w:bookmarkStart w:id="4" w:name="_Toc152559649"/>
      <w:bookmarkStart w:id="5" w:name="_Toc333397503"/>
      <w:r>
        <w:rPr>
          <w:rFonts w:hint="eastAsia"/>
        </w:rPr>
        <w:t>范围</w:t>
      </w:r>
      <w:bookmarkEnd w:id="2"/>
      <w:bookmarkEnd w:id="3"/>
      <w:bookmarkEnd w:id="4"/>
      <w:bookmarkEnd w:id="5"/>
    </w:p>
    <w:p w:rsidR="00D429E0" w:rsidRDefault="00D429E0" w:rsidP="00176854">
      <w:pPr>
        <w:pStyle w:val="2"/>
      </w:pPr>
      <w:bookmarkStart w:id="6" w:name="_Toc333397504"/>
      <w:r>
        <w:rPr>
          <w:rFonts w:hint="eastAsia"/>
        </w:rPr>
        <w:t>项目</w:t>
      </w:r>
      <w:r w:rsidRPr="00FE0065">
        <w:rPr>
          <w:rFonts w:hint="eastAsia"/>
        </w:rPr>
        <w:t>名称</w:t>
      </w:r>
      <w:bookmarkEnd w:id="6"/>
    </w:p>
    <w:p w:rsidR="00D429E0" w:rsidRPr="005A62D8" w:rsidRDefault="00D429E0" w:rsidP="009771BB">
      <w:pPr>
        <w:pStyle w:val="af1"/>
        <w:ind w:firstLine="420"/>
      </w:pPr>
      <w:r>
        <w:rPr>
          <w:rFonts w:hint="eastAsia"/>
        </w:rPr>
        <w:t>科达</w:t>
      </w:r>
      <w:r w:rsidRPr="007C212E">
        <w:rPr>
          <w:rFonts w:hint="eastAsia"/>
        </w:rPr>
        <w:t>视频监控平台</w:t>
      </w:r>
      <w:r w:rsidR="002A3744">
        <w:rPr>
          <w:rFonts w:hint="eastAsia"/>
        </w:rPr>
        <w:t xml:space="preserve">ViewShot </w:t>
      </w:r>
      <w:r w:rsidR="002A3744" w:rsidRPr="005A62D8">
        <w:rPr>
          <w:rFonts w:hint="eastAsia"/>
        </w:rPr>
        <w:t>V2R</w:t>
      </w:r>
      <w:r w:rsidR="008C3EF8" w:rsidRPr="005A62D8">
        <w:rPr>
          <w:rFonts w:hint="eastAsia"/>
        </w:rPr>
        <w:t>2</w:t>
      </w:r>
    </w:p>
    <w:p w:rsidR="00D429E0" w:rsidRDefault="00D429E0" w:rsidP="00176854">
      <w:pPr>
        <w:pStyle w:val="2"/>
      </w:pPr>
      <w:bookmarkStart w:id="7" w:name="_Toc333397505"/>
      <w:r>
        <w:rPr>
          <w:rFonts w:hint="eastAsia"/>
        </w:rPr>
        <w:t>项目目标</w:t>
      </w:r>
      <w:bookmarkEnd w:id="7"/>
    </w:p>
    <w:p w:rsidR="00D429E0" w:rsidRPr="007C212E" w:rsidRDefault="00D429E0" w:rsidP="009771BB">
      <w:pPr>
        <w:pStyle w:val="af1"/>
        <w:ind w:firstLine="420"/>
      </w:pPr>
      <w:r>
        <w:rPr>
          <w:rFonts w:hint="eastAsia"/>
        </w:rPr>
        <w:t>满足监控平台</w:t>
      </w:r>
      <w:r>
        <w:rPr>
          <w:rFonts w:hint="eastAsia"/>
        </w:rPr>
        <w:t>2.0</w:t>
      </w:r>
      <w:r>
        <w:rPr>
          <w:rFonts w:hint="eastAsia"/>
        </w:rPr>
        <w:t>的需要</w:t>
      </w:r>
      <w:r w:rsidRPr="007C212E">
        <w:rPr>
          <w:rFonts w:hint="eastAsia"/>
        </w:rPr>
        <w:t>。</w:t>
      </w:r>
    </w:p>
    <w:p w:rsidR="00D429E0" w:rsidRDefault="00D429E0" w:rsidP="00176854">
      <w:pPr>
        <w:pStyle w:val="2"/>
      </w:pPr>
      <w:bookmarkStart w:id="8" w:name="_Toc333397506"/>
      <w:r>
        <w:rPr>
          <w:rFonts w:hint="eastAsia"/>
        </w:rPr>
        <w:t>项目时间</w:t>
      </w:r>
      <w:bookmarkEnd w:id="8"/>
    </w:p>
    <w:p w:rsidR="00D429E0" w:rsidRPr="00CC5B8D" w:rsidRDefault="00D429E0" w:rsidP="009771BB">
      <w:pPr>
        <w:pStyle w:val="af1"/>
        <w:ind w:firstLine="420"/>
      </w:pPr>
      <w:r>
        <w:rPr>
          <w:rFonts w:hint="eastAsia"/>
        </w:rPr>
        <w:t>随平台</w:t>
      </w:r>
      <w:r>
        <w:rPr>
          <w:rFonts w:hint="eastAsia"/>
        </w:rPr>
        <w:t>2.0</w:t>
      </w:r>
      <w:r>
        <w:rPr>
          <w:rFonts w:hint="eastAsia"/>
        </w:rPr>
        <w:t>一起发布。</w:t>
      </w:r>
    </w:p>
    <w:p w:rsidR="00D429E0" w:rsidRDefault="00D429E0" w:rsidP="00C8525D">
      <w:pPr>
        <w:pStyle w:val="1"/>
      </w:pPr>
      <w:bookmarkStart w:id="9" w:name="_Toc152559650"/>
      <w:bookmarkStart w:id="10" w:name="_Toc136250639"/>
      <w:bookmarkStart w:id="11" w:name="_Toc135713461"/>
      <w:bookmarkStart w:id="12" w:name="_Toc333397507"/>
      <w:r>
        <w:rPr>
          <w:rFonts w:hint="eastAsia"/>
        </w:rPr>
        <w:t>定义</w:t>
      </w:r>
      <w:bookmarkEnd w:id="9"/>
      <w:bookmarkEnd w:id="10"/>
      <w:bookmarkEnd w:id="11"/>
      <w:bookmarkEnd w:id="12"/>
    </w:p>
    <w:p w:rsidR="00D429E0" w:rsidRDefault="00FC49D8" w:rsidP="009771BB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：</w:t>
      </w:r>
      <w:r w:rsidR="00B94FA5">
        <w:rPr>
          <w:rFonts w:hint="eastAsia"/>
        </w:rPr>
        <w:t>平台</w:t>
      </w:r>
      <w:r w:rsidR="00B94FA5">
        <w:rPr>
          <w:rFonts w:hint="eastAsia"/>
        </w:rPr>
        <w:t>2.0</w:t>
      </w:r>
      <w:r w:rsidR="00B94FA5">
        <w:rPr>
          <w:rFonts w:hint="eastAsia"/>
        </w:rPr>
        <w:t>中的</w:t>
      </w:r>
      <w:r>
        <w:rPr>
          <w:rFonts w:hint="eastAsia"/>
        </w:rPr>
        <w:t>负责接入</w:t>
      </w:r>
      <w:r w:rsidR="001752E3">
        <w:rPr>
          <w:rFonts w:hint="eastAsia"/>
        </w:rPr>
        <w:t>CU</w:t>
      </w:r>
      <w:r w:rsidR="001752E3">
        <w:rPr>
          <w:rFonts w:hint="eastAsia"/>
        </w:rPr>
        <w:t>的协议转换模块</w:t>
      </w:r>
    </w:p>
    <w:p w:rsidR="00D429E0" w:rsidRDefault="00D429E0" w:rsidP="009771BB">
      <w:pPr>
        <w:pStyle w:val="af1"/>
        <w:ind w:firstLine="420"/>
      </w:pPr>
      <w:r>
        <w:rPr>
          <w:rFonts w:hint="eastAsia"/>
        </w:rPr>
        <w:t>CU</w:t>
      </w:r>
      <w:r w:rsidR="00FC49D8">
        <w:rPr>
          <w:rFonts w:hint="eastAsia"/>
        </w:rPr>
        <w:t>：</w:t>
      </w:r>
      <w:r>
        <w:rPr>
          <w:rFonts w:hint="eastAsia"/>
        </w:rPr>
        <w:t>用户客户端</w:t>
      </w:r>
      <w:r w:rsidR="000079B1">
        <w:rPr>
          <w:rFonts w:hint="eastAsia"/>
        </w:rPr>
        <w:t>。</w:t>
      </w:r>
    </w:p>
    <w:p w:rsidR="00D429E0" w:rsidRDefault="00D429E0" w:rsidP="00292C49">
      <w:pPr>
        <w:pStyle w:val="1"/>
      </w:pPr>
      <w:bookmarkStart w:id="13" w:name="_Toc333397508"/>
      <w:r>
        <w:rPr>
          <w:rFonts w:hint="eastAsia"/>
        </w:rPr>
        <w:t>运行环境</w:t>
      </w:r>
      <w:bookmarkEnd w:id="13"/>
    </w:p>
    <w:p w:rsidR="00D429E0" w:rsidRPr="00442EE8" w:rsidRDefault="00E241DD" w:rsidP="00846ACA">
      <w:pPr>
        <w:pStyle w:val="af1"/>
        <w:ind w:firstLine="420"/>
      </w:pPr>
      <w:r>
        <w:rPr>
          <w:rFonts w:hint="eastAsia"/>
        </w:rPr>
        <w:t>CUI</w:t>
      </w:r>
      <w:r w:rsidR="00D429E0">
        <w:rPr>
          <w:rFonts w:hint="eastAsia"/>
        </w:rPr>
        <w:t>：</w:t>
      </w:r>
      <w:r w:rsidR="00D429E0">
        <w:rPr>
          <w:rFonts w:hint="eastAsia"/>
        </w:rPr>
        <w:t>Linux</w:t>
      </w:r>
    </w:p>
    <w:p w:rsidR="00FF0DD4" w:rsidRDefault="00FF0DD4" w:rsidP="00DC6C77">
      <w:pPr>
        <w:pStyle w:val="1"/>
      </w:pPr>
      <w:bookmarkStart w:id="14" w:name="_Toc333397509"/>
      <w:r>
        <w:rPr>
          <w:rFonts w:hint="eastAsia"/>
        </w:rPr>
        <w:t>CUI</w:t>
      </w:r>
      <w:r w:rsidR="00846ACA">
        <w:rPr>
          <w:rFonts w:hint="eastAsia"/>
        </w:rPr>
        <w:t>订阅</w:t>
      </w:r>
      <w:r>
        <w:rPr>
          <w:rFonts w:hint="eastAsia"/>
        </w:rPr>
        <w:t>流程描述</w:t>
      </w:r>
      <w:bookmarkEnd w:id="14"/>
    </w:p>
    <w:p w:rsidR="005D4E06" w:rsidRDefault="005D4E06" w:rsidP="005D4E06">
      <w:pPr>
        <w:pStyle w:val="2"/>
      </w:pPr>
      <w:bookmarkStart w:id="15" w:name="_Toc333397510"/>
      <w:r>
        <w:rPr>
          <w:rFonts w:hint="eastAsia"/>
        </w:rPr>
        <w:t>CUI</w:t>
      </w:r>
      <w:r>
        <w:rPr>
          <w:rFonts w:hint="eastAsia"/>
        </w:rPr>
        <w:t>订阅</w:t>
      </w:r>
      <w:r w:rsidR="00817000">
        <w:rPr>
          <w:rFonts w:hint="eastAsia"/>
        </w:rPr>
        <w:t>设计</w:t>
      </w:r>
      <w:r>
        <w:rPr>
          <w:rFonts w:hint="eastAsia"/>
        </w:rPr>
        <w:t>思想</w:t>
      </w:r>
      <w:bookmarkEnd w:id="15"/>
    </w:p>
    <w:p w:rsidR="00AB44A3" w:rsidRDefault="00AB44A3" w:rsidP="00AB44A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由于订阅都是针对本域的设备，所以一开始的时候就注册本域的外设模块。</w:t>
      </w:r>
    </w:p>
    <w:p w:rsidR="00AB44A3" w:rsidRDefault="00AB44A3" w:rsidP="00AB44A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batch</w:t>
      </w:r>
      <w:r>
        <w:rPr>
          <w:rFonts w:hint="eastAsia"/>
        </w:rPr>
        <w:t>尽量简单，只要能</w:t>
      </w:r>
      <w:r>
        <w:rPr>
          <w:rFonts w:hint="eastAsia"/>
        </w:rPr>
        <w:t>new</w:t>
      </w:r>
      <w:r>
        <w:rPr>
          <w:rFonts w:hint="eastAsia"/>
        </w:rPr>
        <w:t>出来对应的</w:t>
      </w:r>
      <w:r>
        <w:rPr>
          <w:rFonts w:hint="eastAsia"/>
        </w:rPr>
        <w:t>sub task</w:t>
      </w:r>
      <w:r>
        <w:rPr>
          <w:rFonts w:hint="eastAsia"/>
        </w:rPr>
        <w:t>就算任务完成，给</w:t>
      </w:r>
      <w:r>
        <w:rPr>
          <w:rFonts w:hint="eastAsia"/>
        </w:rPr>
        <w:t>cu</w:t>
      </w:r>
      <w:r>
        <w:rPr>
          <w:rFonts w:hint="eastAsia"/>
        </w:rPr>
        <w:t>做相应的响应，后面的订阅全部依靠</w:t>
      </w:r>
      <w:r>
        <w:rPr>
          <w:rFonts w:hint="eastAsia"/>
        </w:rPr>
        <w:t>sub task</w:t>
      </w:r>
      <w:r>
        <w:rPr>
          <w:rFonts w:hint="eastAsia"/>
        </w:rPr>
        <w:t>自己完成。</w:t>
      </w:r>
    </w:p>
    <w:p w:rsidR="00AB44A3" w:rsidRDefault="00AB44A3" w:rsidP="00AB44A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一个类型对应一个</w:t>
      </w:r>
      <w:r>
        <w:rPr>
          <w:rFonts w:hint="eastAsia"/>
        </w:rPr>
        <w:t>sub task</w:t>
      </w:r>
      <w:r>
        <w:rPr>
          <w:rFonts w:hint="eastAsia"/>
        </w:rPr>
        <w:t>这样方便管理。</w:t>
      </w:r>
      <w:r>
        <w:rPr>
          <w:rFonts w:hint="eastAsia"/>
        </w:rPr>
        <w:t>pu</w:t>
      </w:r>
      <w:r>
        <w:rPr>
          <w:rFonts w:hint="eastAsia"/>
        </w:rPr>
        <w:t>的类型有四种，然后</w:t>
      </w:r>
      <w:r>
        <w:rPr>
          <w:rFonts w:hint="eastAsia"/>
        </w:rPr>
        <w:t>tvs rcs</w:t>
      </w:r>
      <w:r>
        <w:rPr>
          <w:rFonts w:hint="eastAsia"/>
        </w:rPr>
        <w:t>属于特殊类型特别抽象出来。</w:t>
      </w:r>
    </w:p>
    <w:p w:rsidR="00AB44A3" w:rsidRDefault="00AB44A3" w:rsidP="00AB44A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每种</w:t>
      </w:r>
      <w:r>
        <w:rPr>
          <w:rFonts w:hint="eastAsia"/>
        </w:rPr>
        <w:t>sub</w:t>
      </w:r>
      <w:r>
        <w:rPr>
          <w:rFonts w:hint="eastAsia"/>
        </w:rPr>
        <w:t>内部缓存一份最新的设备状态，如果有新</w:t>
      </w:r>
      <w:r>
        <w:rPr>
          <w:rFonts w:hint="eastAsia"/>
        </w:rPr>
        <w:t>cu</w:t>
      </w:r>
      <w:r>
        <w:rPr>
          <w:rFonts w:hint="eastAsia"/>
        </w:rPr>
        <w:t>想要进行订阅，则给予当前缓存的最新状态给</w:t>
      </w:r>
      <w:r>
        <w:rPr>
          <w:rFonts w:hint="eastAsia"/>
        </w:rPr>
        <w:t>cu</w:t>
      </w:r>
      <w:r>
        <w:rPr>
          <w:rFonts w:hint="eastAsia"/>
        </w:rPr>
        <w:t>，不去向服务器模块获取。</w:t>
      </w:r>
    </w:p>
    <w:p w:rsidR="00841ABB" w:rsidRPr="00841ABB" w:rsidRDefault="00AB44A3" w:rsidP="00AB44A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任何订阅都是以</w:t>
      </w:r>
      <w:r>
        <w:rPr>
          <w:rFonts w:hint="eastAsia"/>
        </w:rPr>
        <w:t>cui</w:t>
      </w:r>
      <w:r>
        <w:rPr>
          <w:rFonts w:hint="eastAsia"/>
        </w:rPr>
        <w:t>的身份进行的。</w:t>
      </w:r>
    </w:p>
    <w:p w:rsidR="00DC6C77" w:rsidRDefault="00DC6C77" w:rsidP="00B723E8">
      <w:pPr>
        <w:pStyle w:val="2"/>
      </w:pPr>
      <w:bookmarkStart w:id="16" w:name="_Toc333397511"/>
      <w:r>
        <w:rPr>
          <w:rFonts w:hint="eastAsia"/>
        </w:rPr>
        <w:lastRenderedPageBreak/>
        <w:t>CU</w:t>
      </w:r>
      <w:r w:rsidR="002F78E7">
        <w:rPr>
          <w:rFonts w:hint="eastAsia"/>
        </w:rPr>
        <w:t>I</w:t>
      </w:r>
      <w:r w:rsidR="002F78E7">
        <w:rPr>
          <w:rFonts w:hint="eastAsia"/>
        </w:rPr>
        <w:t>订阅</w:t>
      </w:r>
      <w:r>
        <w:rPr>
          <w:rFonts w:hint="eastAsia"/>
        </w:rPr>
        <w:t>流程</w:t>
      </w:r>
      <w:r w:rsidR="002F78E7">
        <w:rPr>
          <w:rFonts w:hint="eastAsia"/>
        </w:rPr>
        <w:t>描述</w:t>
      </w:r>
      <w:bookmarkEnd w:id="16"/>
    </w:p>
    <w:p w:rsidR="002043D2" w:rsidRDefault="00E43815" w:rsidP="002043D2">
      <w:pPr>
        <w:pStyle w:val="af1"/>
        <w:numPr>
          <w:ilvl w:val="0"/>
          <w:numId w:val="5"/>
        </w:numPr>
        <w:ind w:firstLineChars="0"/>
      </w:pPr>
      <w:r w:rsidRPr="00E43815">
        <w:rPr>
          <w:rFonts w:hint="eastAsia"/>
        </w:rPr>
        <w:t>CU</w:t>
      </w:r>
      <w:r w:rsidR="002578E1">
        <w:rPr>
          <w:rFonts w:hint="eastAsia"/>
        </w:rPr>
        <w:t>向</w:t>
      </w:r>
      <w:r w:rsidR="002578E1">
        <w:rPr>
          <w:rFonts w:hint="eastAsia"/>
        </w:rPr>
        <w:t>CUI</w:t>
      </w:r>
      <w:r w:rsidR="00065CF3">
        <w:rPr>
          <w:rFonts w:hint="eastAsia"/>
        </w:rPr>
        <w:t>发起</w:t>
      </w:r>
      <w:r w:rsidR="002F78E7">
        <w:rPr>
          <w:rFonts w:hint="eastAsia"/>
        </w:rPr>
        <w:t>设备订阅</w:t>
      </w:r>
      <w:r w:rsidR="00065CF3">
        <w:rPr>
          <w:rFonts w:hint="eastAsia"/>
        </w:rPr>
        <w:t>请求</w:t>
      </w:r>
      <w:r w:rsidR="00FC4475">
        <w:rPr>
          <w:rFonts w:hint="eastAsia"/>
        </w:rPr>
        <w:t>。</w:t>
      </w:r>
    </w:p>
    <w:p w:rsidR="002437A9" w:rsidRDefault="002043D2" w:rsidP="002043D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</w:t>
      </w:r>
      <w:r w:rsidR="005C759E">
        <w:rPr>
          <w:rFonts w:hint="eastAsia"/>
        </w:rPr>
        <w:t xml:space="preserve"> new</w:t>
      </w:r>
      <w:r w:rsidR="005C759E">
        <w:rPr>
          <w:rFonts w:hint="eastAsia"/>
        </w:rPr>
        <w:t>一个</w:t>
      </w:r>
      <w:r w:rsidR="00674F8C">
        <w:rPr>
          <w:rFonts w:hint="eastAsia"/>
        </w:rPr>
        <w:t>task</w:t>
      </w:r>
      <w:r w:rsidR="00584AF0">
        <w:rPr>
          <w:rFonts w:hint="eastAsia"/>
        </w:rPr>
        <w:t>处理批量设备订阅请求</w:t>
      </w:r>
      <w:r>
        <w:rPr>
          <w:rFonts w:hint="eastAsia"/>
        </w:rPr>
        <w:t>。</w:t>
      </w:r>
    </w:p>
    <w:p w:rsidR="002043D2" w:rsidRDefault="002043D2" w:rsidP="002043D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如果该设备对应的类型已经被订阅过，则获取最新的设备状态加入到</w:t>
      </w:r>
      <w:r>
        <w:rPr>
          <w:rFonts w:hint="eastAsia"/>
        </w:rPr>
        <w:t>cu</w:t>
      </w:r>
      <w:r>
        <w:rPr>
          <w:rFonts w:hint="eastAsia"/>
        </w:rPr>
        <w:t>的通知消息队列中，</w:t>
      </w:r>
      <w:r w:rsidR="00B723E8">
        <w:rPr>
          <w:rFonts w:hint="eastAsia"/>
        </w:rPr>
        <w:t>否则</w:t>
      </w:r>
      <w:r>
        <w:rPr>
          <w:rFonts w:hint="eastAsia"/>
        </w:rPr>
        <w:t>针对每一个订阅请求</w:t>
      </w:r>
      <w:r>
        <w:rPr>
          <w:rFonts w:hint="eastAsia"/>
        </w:rPr>
        <w:t>new</w:t>
      </w:r>
      <w:r>
        <w:rPr>
          <w:rFonts w:hint="eastAsia"/>
        </w:rPr>
        <w:t>一个订阅</w:t>
      </w:r>
      <w:r>
        <w:rPr>
          <w:rFonts w:hint="eastAsia"/>
        </w:rPr>
        <w:t>task</w:t>
      </w:r>
      <w:r>
        <w:rPr>
          <w:rFonts w:hint="eastAsia"/>
        </w:rPr>
        <w:t>进行管理。</w:t>
      </w:r>
    </w:p>
    <w:p w:rsidR="00DC6C77" w:rsidRDefault="00DC6C77" w:rsidP="00863E15">
      <w:pPr>
        <w:pStyle w:val="2"/>
      </w:pPr>
      <w:bookmarkStart w:id="17" w:name="_Toc333397512"/>
      <w:r>
        <w:rPr>
          <w:rFonts w:hint="eastAsia"/>
        </w:rPr>
        <w:t>CU</w:t>
      </w:r>
      <w:r w:rsidR="009B4CF1">
        <w:rPr>
          <w:rFonts w:hint="eastAsia"/>
        </w:rPr>
        <w:t>下线断链处理</w:t>
      </w:r>
      <w:bookmarkEnd w:id="17"/>
    </w:p>
    <w:p w:rsidR="00DC6C77" w:rsidRDefault="00B723E8" w:rsidP="00EC58C4">
      <w:pPr>
        <w:pStyle w:val="af1"/>
        <w:ind w:firstLine="420"/>
      </w:pPr>
      <w:r w:rsidRPr="00B723E8">
        <w:rPr>
          <w:rFonts w:hint="eastAsia"/>
        </w:rPr>
        <w:t>CU</w:t>
      </w:r>
      <w:r w:rsidRPr="00B723E8">
        <w:rPr>
          <w:rFonts w:hint="eastAsia"/>
        </w:rPr>
        <w:t>下线或者断链：</w:t>
      </w:r>
      <w:r w:rsidR="00BE2339">
        <w:rPr>
          <w:rFonts w:hint="eastAsia"/>
        </w:rPr>
        <w:t>CU</w:t>
      </w:r>
      <w:r w:rsidRPr="00B723E8">
        <w:rPr>
          <w:rFonts w:hint="eastAsia"/>
        </w:rPr>
        <w:t>内部存有相应的</w:t>
      </w:r>
      <w:r>
        <w:rPr>
          <w:rFonts w:hint="eastAsia"/>
        </w:rPr>
        <w:t>订阅</w:t>
      </w:r>
      <w:r w:rsidRPr="00B723E8">
        <w:rPr>
          <w:rFonts w:hint="eastAsia"/>
        </w:rPr>
        <w:t>信息，进行相应处理，如果不是最后一个</w:t>
      </w:r>
      <w:r w:rsidR="00BE2339">
        <w:rPr>
          <w:rFonts w:hint="eastAsia"/>
        </w:rPr>
        <w:t>CU</w:t>
      </w:r>
      <w:r w:rsidRPr="00B723E8">
        <w:rPr>
          <w:rFonts w:hint="eastAsia"/>
        </w:rPr>
        <w:t>用户则删除</w:t>
      </w:r>
      <w:r w:rsidR="00BE2339">
        <w:rPr>
          <w:rFonts w:hint="eastAsia"/>
        </w:rPr>
        <w:t>S</w:t>
      </w:r>
      <w:r w:rsidRPr="00B723E8">
        <w:rPr>
          <w:rFonts w:hint="eastAsia"/>
        </w:rPr>
        <w:t>ub</w:t>
      </w:r>
      <w:r w:rsidR="00BE2339">
        <w:rPr>
          <w:rFonts w:hint="eastAsia"/>
        </w:rPr>
        <w:t>Task</w:t>
      </w:r>
      <w:r w:rsidRPr="00B723E8">
        <w:rPr>
          <w:rFonts w:hint="eastAsia"/>
        </w:rPr>
        <w:t>用户</w:t>
      </w:r>
      <w:r w:rsidR="00C84F8C">
        <w:rPr>
          <w:rFonts w:hint="eastAsia"/>
        </w:rPr>
        <w:t>表</w:t>
      </w:r>
      <w:r w:rsidR="00BE2339">
        <w:rPr>
          <w:rFonts w:hint="eastAsia"/>
        </w:rPr>
        <w:t>中相应的用户信息</w:t>
      </w:r>
      <w:r w:rsidR="00EC58C4">
        <w:rPr>
          <w:rFonts w:hint="eastAsia"/>
        </w:rPr>
        <w:t>。</w:t>
      </w:r>
    </w:p>
    <w:p w:rsidR="00B865BE" w:rsidRDefault="00B865BE" w:rsidP="008A3FFC">
      <w:pPr>
        <w:pStyle w:val="2"/>
      </w:pPr>
      <w:bookmarkStart w:id="18" w:name="_Toc333397513"/>
      <w:r>
        <w:rPr>
          <w:rFonts w:hint="eastAsia"/>
        </w:rPr>
        <w:t>CUI</w:t>
      </w:r>
      <w:r>
        <w:rPr>
          <w:rFonts w:hint="eastAsia"/>
        </w:rPr>
        <w:t>与</w:t>
      </w:r>
      <w:r w:rsidR="00421C43">
        <w:rPr>
          <w:rFonts w:hint="eastAsia"/>
        </w:rPr>
        <w:t>模块</w:t>
      </w:r>
      <w:r>
        <w:rPr>
          <w:rFonts w:hint="eastAsia"/>
        </w:rPr>
        <w:t>断链</w:t>
      </w:r>
      <w:bookmarkEnd w:id="18"/>
    </w:p>
    <w:p w:rsidR="00EC58C4" w:rsidRDefault="00EC58C4" w:rsidP="00EC58C4">
      <w:pPr>
        <w:pStyle w:val="af1"/>
        <w:ind w:firstLine="420"/>
      </w:pPr>
      <w:r>
        <w:rPr>
          <w:rFonts w:hint="eastAsia"/>
        </w:rPr>
        <w:t>cmu</w:t>
      </w:r>
      <w:r>
        <w:rPr>
          <w:rFonts w:hint="eastAsia"/>
        </w:rPr>
        <w:t>下线或者断链则删除所有</w:t>
      </w:r>
      <w:r>
        <w:rPr>
          <w:rFonts w:hint="eastAsia"/>
        </w:rPr>
        <w:t>cmu</w:t>
      </w:r>
      <w:r>
        <w:rPr>
          <w:rFonts w:hint="eastAsia"/>
        </w:rPr>
        <w:t>下的</w:t>
      </w:r>
      <w:r>
        <w:rPr>
          <w:rFonts w:hint="eastAsia"/>
        </w:rPr>
        <w:t>sub</w:t>
      </w:r>
      <w:r>
        <w:rPr>
          <w:rFonts w:hint="eastAsia"/>
        </w:rPr>
        <w:t>信息。</w:t>
      </w:r>
    </w:p>
    <w:p w:rsidR="0058115F" w:rsidRPr="00A96B9A" w:rsidRDefault="00EC58C4" w:rsidP="006573A0">
      <w:pPr>
        <w:pStyle w:val="af1"/>
        <w:ind w:firstLine="420"/>
      </w:pPr>
      <w:r>
        <w:rPr>
          <w:rFonts w:hint="eastAsia"/>
        </w:rPr>
        <w:t>tvs</w:t>
      </w:r>
      <w:r>
        <w:rPr>
          <w:rFonts w:hint="eastAsia"/>
        </w:rPr>
        <w:t>下线或者断链则删除</w:t>
      </w:r>
      <w:r>
        <w:rPr>
          <w:rFonts w:hint="eastAsia"/>
        </w:rPr>
        <w:t>tvs</w:t>
      </w:r>
      <w:r>
        <w:rPr>
          <w:rFonts w:hint="eastAsia"/>
        </w:rPr>
        <w:t>下的所有</w:t>
      </w:r>
      <w:r>
        <w:rPr>
          <w:rFonts w:hint="eastAsia"/>
        </w:rPr>
        <w:t>sub</w:t>
      </w:r>
      <w:r>
        <w:rPr>
          <w:rFonts w:hint="eastAsia"/>
        </w:rPr>
        <w:t>信息，并通知相应的</w:t>
      </w:r>
      <w:r>
        <w:rPr>
          <w:rFonts w:hint="eastAsia"/>
        </w:rPr>
        <w:t>cu</w:t>
      </w:r>
      <w:r>
        <w:rPr>
          <w:rFonts w:hint="eastAsia"/>
        </w:rPr>
        <w:t>。</w:t>
      </w:r>
    </w:p>
    <w:sectPr w:rsidR="0058115F" w:rsidRPr="00A96B9A" w:rsidSect="00884131">
      <w:footerReference w:type="default" r:id="rId16"/>
      <w:pgSz w:w="11906" w:h="16838" w:code="9"/>
      <w:pgMar w:top="1418" w:right="1134" w:bottom="1418" w:left="1134" w:header="851" w:footer="85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13C" w:rsidRDefault="0098513C" w:rsidP="009771BB">
      <w:pPr>
        <w:spacing w:after="240"/>
        <w:ind w:firstLine="420"/>
      </w:pPr>
      <w:r>
        <w:separator/>
      </w:r>
    </w:p>
  </w:endnote>
  <w:endnote w:type="continuationSeparator" w:id="0">
    <w:p w:rsidR="0098513C" w:rsidRDefault="0098513C" w:rsidP="009771BB">
      <w:pPr>
        <w:spacing w:after="240"/>
        <w:ind w:firstLine="420"/>
      </w:pPr>
      <w:r>
        <w:continuationSeparator/>
      </w:r>
    </w:p>
  </w:endnote>
  <w:endnote w:type="continuationNotice" w:id="1">
    <w:p w:rsidR="0098513C" w:rsidRDefault="009851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 w:rsidP="009771BB">
    <w:pPr>
      <w:pStyle w:val="a5"/>
      <w:framePr w:wrap="around" w:vAnchor="text" w:hAnchor="margin" w:xAlign="right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538B6" w:rsidRDefault="00F538B6" w:rsidP="009771BB">
    <w:pPr>
      <w:pStyle w:val="a5"/>
      <w:spacing w:after="24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 w:rsidP="009771BB">
    <w:pPr>
      <w:ind w:firstLine="420"/>
      <w:rPr>
        <w:u w:val="single"/>
      </w:rPr>
    </w:pPr>
    <w:r>
      <w:rPr>
        <w:rFonts w:hint="eastAsia"/>
      </w:rPr>
      <w:t xml:space="preserve">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B4" w:rsidRDefault="007449B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73"/>
      <w:gridCol w:w="4168"/>
      <w:gridCol w:w="2331"/>
    </w:tblGrid>
    <w:tr w:rsidR="00F538B6">
      <w:trPr>
        <w:cantSplit/>
        <w:trHeight w:hRule="exact" w:val="397"/>
      </w:trPr>
      <w:tc>
        <w:tcPr>
          <w:tcW w:w="2573" w:type="dxa"/>
          <w:vAlign w:val="center"/>
        </w:tcPr>
        <w:p w:rsidR="00F538B6" w:rsidRPr="00C41E00" w:rsidRDefault="00F538B6" w:rsidP="009771BB">
          <w:pPr>
            <w:pStyle w:val="a4"/>
          </w:pPr>
          <w:r w:rsidRPr="00C41E00">
            <w:rPr>
              <w:rFonts w:hint="eastAsia"/>
            </w:rPr>
            <w:t>模板编号</w:t>
          </w:r>
          <w:r>
            <w:rPr>
              <w:rFonts w:hint="eastAsia"/>
            </w:rPr>
            <w:t xml:space="preserve">: </w:t>
          </w:r>
          <w:r>
            <w:t>…</w:t>
          </w:r>
        </w:p>
      </w:tc>
      <w:tc>
        <w:tcPr>
          <w:tcW w:w="4168" w:type="dxa"/>
          <w:vAlign w:val="center"/>
        </w:tcPr>
        <w:p w:rsidR="00F538B6" w:rsidRPr="00C41E00" w:rsidRDefault="00F538B6" w:rsidP="009771BB">
          <w:pPr>
            <w:pStyle w:val="a4"/>
            <w:rPr>
              <w:iCs/>
            </w:rPr>
          </w:pPr>
          <w:r w:rsidRPr="00C41E00">
            <w:rPr>
              <w:rFonts w:hint="eastAsia"/>
            </w:rPr>
            <w:t>模板版本：</w:t>
          </w:r>
          <w:r>
            <w:rPr>
              <w:rFonts w:hint="eastAsia"/>
            </w:rPr>
            <w:t>1.0</w:t>
          </w:r>
        </w:p>
      </w:tc>
      <w:tc>
        <w:tcPr>
          <w:tcW w:w="2331" w:type="dxa"/>
          <w:vAlign w:val="center"/>
        </w:tcPr>
        <w:p w:rsidR="00F538B6" w:rsidRPr="00C41E00" w:rsidRDefault="00F538B6" w:rsidP="009771BB">
          <w:pPr>
            <w:pStyle w:val="a4"/>
            <w:rPr>
              <w:rFonts w:ascii="宋体" w:hAnsi="宋体"/>
            </w:rPr>
          </w:pPr>
          <w:r w:rsidRPr="00C41E00">
            <w:rPr>
              <w:rFonts w:ascii="宋体" w:hAnsi="宋体" w:hint="eastAsia"/>
            </w:rPr>
            <w:t>第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PAGE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7449B4">
            <w:rPr>
              <w:rStyle w:val="a6"/>
              <w:rFonts w:ascii="宋体" w:hAnsi="宋体"/>
              <w:noProof/>
            </w:rPr>
            <w:t>5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 共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NUMPAGES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7449B4">
            <w:rPr>
              <w:rStyle w:val="a6"/>
              <w:rFonts w:ascii="宋体" w:hAnsi="宋体"/>
              <w:noProof/>
            </w:rPr>
            <w:t>5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</w:t>
          </w:r>
        </w:p>
      </w:tc>
    </w:tr>
  </w:tbl>
  <w:p w:rsidR="00F538B6" w:rsidRDefault="00F538B6" w:rsidP="009771BB">
    <w:pPr>
      <w:pStyle w:val="a5"/>
      <w:spacing w:after="240"/>
      <w:ind w:right="-22" w:firstLineChars="100" w:firstLine="180"/>
      <w:jc w:val="right"/>
      <w:rPr>
        <w:u w:val="single"/>
      </w:rPr>
    </w:pPr>
    <w:r>
      <w:rPr>
        <w:rFonts w:hint="eastAsia"/>
      </w:rP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13C" w:rsidRDefault="0098513C" w:rsidP="009771BB">
      <w:pPr>
        <w:spacing w:after="240"/>
        <w:ind w:firstLine="420"/>
      </w:pPr>
      <w:r>
        <w:separator/>
      </w:r>
    </w:p>
  </w:footnote>
  <w:footnote w:type="continuationSeparator" w:id="0">
    <w:p w:rsidR="0098513C" w:rsidRDefault="0098513C" w:rsidP="009771BB">
      <w:pPr>
        <w:spacing w:after="240"/>
        <w:ind w:firstLine="420"/>
      </w:pPr>
      <w:r>
        <w:continuationSeparator/>
      </w:r>
    </w:p>
  </w:footnote>
  <w:footnote w:type="continuationNotice" w:id="1">
    <w:p w:rsidR="0098513C" w:rsidRDefault="009851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jc w:val="both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42BBB82" wp14:editId="2CC55154">
          <wp:simplePos x="0" y="0"/>
          <wp:positionH relativeFrom="column">
            <wp:posOffset>-13335</wp:posOffset>
          </wp:positionH>
          <wp:positionV relativeFrom="paragraph">
            <wp:posOffset>45085</wp:posOffset>
          </wp:positionV>
          <wp:extent cx="2752725" cy="285750"/>
          <wp:effectExtent l="0" t="0" r="0" b="0"/>
          <wp:wrapNone/>
          <wp:docPr id="23" name="图片 23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38B6" w:rsidRDefault="00F538B6">
    <w:pPr>
      <w:pStyle w:val="a4"/>
    </w:pPr>
  </w:p>
  <w:p w:rsidR="00F538B6" w:rsidRDefault="00F538B6">
    <w:pPr>
      <w:pStyle w:val="a4"/>
    </w:pPr>
  </w:p>
  <w:tbl>
    <w:tblPr>
      <w:tblW w:w="0" w:type="auto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34"/>
      <w:gridCol w:w="4620"/>
      <w:gridCol w:w="2333"/>
    </w:tblGrid>
    <w:tr w:rsidR="00F538B6">
      <w:trPr>
        <w:cantSplit/>
        <w:trHeight w:hRule="exact" w:val="397"/>
        <w:jc w:val="center"/>
      </w:trPr>
      <w:tc>
        <w:tcPr>
          <w:tcW w:w="2334" w:type="dxa"/>
          <w:vAlign w:val="center"/>
        </w:tcPr>
        <w:p w:rsidR="00F538B6" w:rsidRDefault="00F538B6">
          <w:pPr>
            <w:pStyle w:val="a4"/>
            <w:jc w:val="both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STYLEREF  </w:instrText>
          </w:r>
          <w:r>
            <w:rPr>
              <w:sz w:val="21"/>
            </w:rPr>
            <w:instrText>文档编号</w:instrText>
          </w:r>
          <w:r>
            <w:rPr>
              <w:sz w:val="21"/>
            </w:rPr>
            <w:instrText xml:space="preserve">  \* MERGEFORMAT </w:instrText>
          </w:r>
          <w:r>
            <w:rPr>
              <w:sz w:val="21"/>
            </w:rPr>
            <w:fldChar w:fldCharType="separate"/>
          </w:r>
          <w:r w:rsidR="007449B4">
            <w:rPr>
              <w:noProof/>
              <w:sz w:val="21"/>
            </w:rPr>
            <w:t>KIPD-MB-0001</w:t>
          </w:r>
          <w:r>
            <w:rPr>
              <w:sz w:val="21"/>
            </w:rPr>
            <w:fldChar w:fldCharType="end"/>
          </w:r>
        </w:p>
      </w:tc>
      <w:tc>
        <w:tcPr>
          <w:tcW w:w="4620" w:type="dxa"/>
          <w:vAlign w:val="center"/>
        </w:tcPr>
        <w:p w:rsidR="00F538B6" w:rsidRPr="00340041" w:rsidRDefault="00F538B6">
          <w:pPr>
            <w:pStyle w:val="a4"/>
            <w:rPr>
              <w:iCs/>
              <w:sz w:val="21"/>
            </w:rPr>
          </w:pPr>
          <w:r w:rsidRPr="00340041">
            <w:rPr>
              <w:iCs/>
              <w:sz w:val="21"/>
            </w:rPr>
            <w:fldChar w:fldCharType="begin"/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rFonts w:hint="eastAsia"/>
              <w:iCs/>
              <w:sz w:val="21"/>
            </w:rPr>
            <w:instrText xml:space="preserve">STYLEREF  </w:instrText>
          </w:r>
          <w:r w:rsidRPr="00340041">
            <w:rPr>
              <w:rFonts w:hint="eastAsia"/>
              <w:iCs/>
              <w:sz w:val="21"/>
            </w:rPr>
            <w:instrText>文档名称</w:instrText>
          </w:r>
          <w:r w:rsidRPr="00340041">
            <w:rPr>
              <w:rFonts w:hint="eastAsia"/>
              <w:iCs/>
              <w:sz w:val="21"/>
            </w:rPr>
            <w:instrText xml:space="preserve">  \* MERGEFORMAT</w:instrText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iCs/>
              <w:sz w:val="21"/>
            </w:rPr>
            <w:fldChar w:fldCharType="separate"/>
          </w:r>
          <w:r w:rsidR="007449B4">
            <w:rPr>
              <w:rFonts w:hint="eastAsia"/>
              <w:iCs/>
              <w:noProof/>
              <w:sz w:val="21"/>
            </w:rPr>
            <w:t>CUI</w:t>
          </w:r>
          <w:r w:rsidR="007449B4">
            <w:rPr>
              <w:rFonts w:hint="eastAsia"/>
              <w:iCs/>
              <w:noProof/>
              <w:sz w:val="21"/>
            </w:rPr>
            <w:t>订阅处理概要设计</w:t>
          </w:r>
          <w:r w:rsidRPr="00340041">
            <w:rPr>
              <w:iCs/>
              <w:sz w:val="21"/>
            </w:rPr>
            <w:fldChar w:fldCharType="end"/>
          </w:r>
        </w:p>
      </w:tc>
      <w:tc>
        <w:tcPr>
          <w:tcW w:w="2333" w:type="dxa"/>
          <w:vAlign w:val="center"/>
        </w:tcPr>
        <w:p w:rsidR="00F538B6" w:rsidRDefault="007449B4" w:rsidP="007449B4">
          <w:pPr>
            <w:pStyle w:val="a4"/>
            <w:jc w:val="both"/>
            <w:rPr>
              <w:rFonts w:ascii="宋体" w:hAnsi="宋体"/>
            </w:rPr>
          </w:pPr>
          <w:r>
            <w:rPr>
              <w:rFonts w:ascii="宋体" w:hAnsi="宋体" w:hint="eastAsia"/>
            </w:rPr>
            <w:t>■M*M</w:t>
          </w:r>
          <w:r w:rsidR="00F538B6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JI*M</w:t>
          </w:r>
          <w:r w:rsidR="00F538B6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JUE*M</w:t>
          </w:r>
          <w:bookmarkStart w:id="0" w:name="_GoBack"/>
          <w:bookmarkEnd w:id="0"/>
        </w:p>
      </w:tc>
    </w:tr>
  </w:tbl>
  <w:p w:rsidR="00F538B6" w:rsidRDefault="00F538B6" w:rsidP="00CE0CCE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3F3"/>
    <w:multiLevelType w:val="hybridMultilevel"/>
    <w:tmpl w:val="08D083D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F6644C"/>
    <w:multiLevelType w:val="hybridMultilevel"/>
    <w:tmpl w:val="EA740312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E2E1E41"/>
    <w:multiLevelType w:val="hybridMultilevel"/>
    <w:tmpl w:val="585E699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CC1975"/>
    <w:multiLevelType w:val="hybridMultilevel"/>
    <w:tmpl w:val="A7D666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E9367E"/>
    <w:multiLevelType w:val="hybridMultilevel"/>
    <w:tmpl w:val="33EC39C0"/>
    <w:lvl w:ilvl="0" w:tplc="8D441252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9C6957"/>
    <w:multiLevelType w:val="multilevel"/>
    <w:tmpl w:val="6CEC22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1E2EFE"/>
    <w:multiLevelType w:val="hybridMultilevel"/>
    <w:tmpl w:val="FD7AD1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C96F21"/>
    <w:multiLevelType w:val="hybridMultilevel"/>
    <w:tmpl w:val="15E684B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49"/>
    <w:rsid w:val="000001CE"/>
    <w:rsid w:val="0000087B"/>
    <w:rsid w:val="000016B0"/>
    <w:rsid w:val="00001CC4"/>
    <w:rsid w:val="00002968"/>
    <w:rsid w:val="00003559"/>
    <w:rsid w:val="0000543B"/>
    <w:rsid w:val="000057C0"/>
    <w:rsid w:val="00006938"/>
    <w:rsid w:val="00006FF9"/>
    <w:rsid w:val="000079B1"/>
    <w:rsid w:val="000103B7"/>
    <w:rsid w:val="00010B12"/>
    <w:rsid w:val="00010BB4"/>
    <w:rsid w:val="0001156A"/>
    <w:rsid w:val="00012572"/>
    <w:rsid w:val="0001292B"/>
    <w:rsid w:val="00014897"/>
    <w:rsid w:val="0001515E"/>
    <w:rsid w:val="000159E2"/>
    <w:rsid w:val="00015E5A"/>
    <w:rsid w:val="000210F7"/>
    <w:rsid w:val="00021B50"/>
    <w:rsid w:val="000220FC"/>
    <w:rsid w:val="00022695"/>
    <w:rsid w:val="00024DE0"/>
    <w:rsid w:val="00025088"/>
    <w:rsid w:val="00025C35"/>
    <w:rsid w:val="00026EFA"/>
    <w:rsid w:val="00026EFF"/>
    <w:rsid w:val="00027A90"/>
    <w:rsid w:val="000313D3"/>
    <w:rsid w:val="00031610"/>
    <w:rsid w:val="0003197C"/>
    <w:rsid w:val="00031DB0"/>
    <w:rsid w:val="00031F3D"/>
    <w:rsid w:val="00034C5F"/>
    <w:rsid w:val="00035D7E"/>
    <w:rsid w:val="00035EBC"/>
    <w:rsid w:val="000369B6"/>
    <w:rsid w:val="00036A66"/>
    <w:rsid w:val="000403C3"/>
    <w:rsid w:val="00040679"/>
    <w:rsid w:val="00040A11"/>
    <w:rsid w:val="00041C5F"/>
    <w:rsid w:val="000426CF"/>
    <w:rsid w:val="000435B7"/>
    <w:rsid w:val="00044A2D"/>
    <w:rsid w:val="00045022"/>
    <w:rsid w:val="000451A7"/>
    <w:rsid w:val="00045680"/>
    <w:rsid w:val="000458E4"/>
    <w:rsid w:val="00046447"/>
    <w:rsid w:val="00046A5C"/>
    <w:rsid w:val="0004744D"/>
    <w:rsid w:val="00047BF8"/>
    <w:rsid w:val="000500AB"/>
    <w:rsid w:val="000501F0"/>
    <w:rsid w:val="000505DD"/>
    <w:rsid w:val="00052A56"/>
    <w:rsid w:val="00052B5C"/>
    <w:rsid w:val="00052E7E"/>
    <w:rsid w:val="00052FA1"/>
    <w:rsid w:val="000532A4"/>
    <w:rsid w:val="00053EDB"/>
    <w:rsid w:val="000547BF"/>
    <w:rsid w:val="00055919"/>
    <w:rsid w:val="00056083"/>
    <w:rsid w:val="00056108"/>
    <w:rsid w:val="00056184"/>
    <w:rsid w:val="00056B03"/>
    <w:rsid w:val="00057A01"/>
    <w:rsid w:val="00061BBA"/>
    <w:rsid w:val="00062046"/>
    <w:rsid w:val="00062532"/>
    <w:rsid w:val="000636AC"/>
    <w:rsid w:val="000636FE"/>
    <w:rsid w:val="0006373D"/>
    <w:rsid w:val="00063808"/>
    <w:rsid w:val="00063F24"/>
    <w:rsid w:val="000644EA"/>
    <w:rsid w:val="00064A77"/>
    <w:rsid w:val="00064FAA"/>
    <w:rsid w:val="0006591A"/>
    <w:rsid w:val="00065CF3"/>
    <w:rsid w:val="0006685A"/>
    <w:rsid w:val="00067D94"/>
    <w:rsid w:val="00072D2D"/>
    <w:rsid w:val="000733F4"/>
    <w:rsid w:val="00073646"/>
    <w:rsid w:val="000739E6"/>
    <w:rsid w:val="00075622"/>
    <w:rsid w:val="0007613C"/>
    <w:rsid w:val="00076514"/>
    <w:rsid w:val="0007679F"/>
    <w:rsid w:val="00077122"/>
    <w:rsid w:val="000779E8"/>
    <w:rsid w:val="00077BF8"/>
    <w:rsid w:val="00080936"/>
    <w:rsid w:val="0008104A"/>
    <w:rsid w:val="0008131E"/>
    <w:rsid w:val="00081EA6"/>
    <w:rsid w:val="00082009"/>
    <w:rsid w:val="000824FC"/>
    <w:rsid w:val="000825AE"/>
    <w:rsid w:val="0008260A"/>
    <w:rsid w:val="000827A6"/>
    <w:rsid w:val="000852C5"/>
    <w:rsid w:val="00085402"/>
    <w:rsid w:val="0008588B"/>
    <w:rsid w:val="000859A1"/>
    <w:rsid w:val="000863C4"/>
    <w:rsid w:val="00086C98"/>
    <w:rsid w:val="0008759C"/>
    <w:rsid w:val="00087B66"/>
    <w:rsid w:val="00087FD1"/>
    <w:rsid w:val="000907EC"/>
    <w:rsid w:val="000908F0"/>
    <w:rsid w:val="00090B49"/>
    <w:rsid w:val="00093BE6"/>
    <w:rsid w:val="00093C31"/>
    <w:rsid w:val="00094CCB"/>
    <w:rsid w:val="00094FA4"/>
    <w:rsid w:val="0009537D"/>
    <w:rsid w:val="00095680"/>
    <w:rsid w:val="00095EB2"/>
    <w:rsid w:val="000A0A0F"/>
    <w:rsid w:val="000A167E"/>
    <w:rsid w:val="000A1DAF"/>
    <w:rsid w:val="000A2040"/>
    <w:rsid w:val="000A25E1"/>
    <w:rsid w:val="000A2B60"/>
    <w:rsid w:val="000A2F1E"/>
    <w:rsid w:val="000A396A"/>
    <w:rsid w:val="000A46B2"/>
    <w:rsid w:val="000A527B"/>
    <w:rsid w:val="000A570A"/>
    <w:rsid w:val="000A74B0"/>
    <w:rsid w:val="000B0009"/>
    <w:rsid w:val="000B0C55"/>
    <w:rsid w:val="000B185B"/>
    <w:rsid w:val="000B1D15"/>
    <w:rsid w:val="000B1F36"/>
    <w:rsid w:val="000B2A2F"/>
    <w:rsid w:val="000B2F11"/>
    <w:rsid w:val="000B323F"/>
    <w:rsid w:val="000B330B"/>
    <w:rsid w:val="000B3310"/>
    <w:rsid w:val="000B338E"/>
    <w:rsid w:val="000B44C1"/>
    <w:rsid w:val="000B56E3"/>
    <w:rsid w:val="000B67F6"/>
    <w:rsid w:val="000B6811"/>
    <w:rsid w:val="000B6ABB"/>
    <w:rsid w:val="000B6BA1"/>
    <w:rsid w:val="000B6E85"/>
    <w:rsid w:val="000B79F0"/>
    <w:rsid w:val="000C065A"/>
    <w:rsid w:val="000C0752"/>
    <w:rsid w:val="000C1322"/>
    <w:rsid w:val="000C1D23"/>
    <w:rsid w:val="000C1F36"/>
    <w:rsid w:val="000C20B6"/>
    <w:rsid w:val="000C20F4"/>
    <w:rsid w:val="000C26BD"/>
    <w:rsid w:val="000C334F"/>
    <w:rsid w:val="000C3448"/>
    <w:rsid w:val="000C3B54"/>
    <w:rsid w:val="000C3C87"/>
    <w:rsid w:val="000C3EFE"/>
    <w:rsid w:val="000C4314"/>
    <w:rsid w:val="000C4E68"/>
    <w:rsid w:val="000C5E34"/>
    <w:rsid w:val="000C7AED"/>
    <w:rsid w:val="000D018E"/>
    <w:rsid w:val="000D10E4"/>
    <w:rsid w:val="000D12C1"/>
    <w:rsid w:val="000D14C5"/>
    <w:rsid w:val="000D2365"/>
    <w:rsid w:val="000D2497"/>
    <w:rsid w:val="000D2785"/>
    <w:rsid w:val="000D33F1"/>
    <w:rsid w:val="000D391A"/>
    <w:rsid w:val="000D4799"/>
    <w:rsid w:val="000D5794"/>
    <w:rsid w:val="000D6E44"/>
    <w:rsid w:val="000D7787"/>
    <w:rsid w:val="000D7A43"/>
    <w:rsid w:val="000D7E64"/>
    <w:rsid w:val="000D7EFD"/>
    <w:rsid w:val="000D7F34"/>
    <w:rsid w:val="000E05A4"/>
    <w:rsid w:val="000E0755"/>
    <w:rsid w:val="000E1608"/>
    <w:rsid w:val="000E2129"/>
    <w:rsid w:val="000E377E"/>
    <w:rsid w:val="000E3E91"/>
    <w:rsid w:val="000E40F8"/>
    <w:rsid w:val="000E419E"/>
    <w:rsid w:val="000E424A"/>
    <w:rsid w:val="000E4902"/>
    <w:rsid w:val="000E4942"/>
    <w:rsid w:val="000E4C1D"/>
    <w:rsid w:val="000E59F0"/>
    <w:rsid w:val="000F0030"/>
    <w:rsid w:val="000F0A8B"/>
    <w:rsid w:val="000F0E1D"/>
    <w:rsid w:val="000F14BF"/>
    <w:rsid w:val="000F1983"/>
    <w:rsid w:val="000F1BAA"/>
    <w:rsid w:val="000F2632"/>
    <w:rsid w:val="000F2CC4"/>
    <w:rsid w:val="000F36DA"/>
    <w:rsid w:val="000F4A23"/>
    <w:rsid w:val="000F59E9"/>
    <w:rsid w:val="000F64FD"/>
    <w:rsid w:val="000F6566"/>
    <w:rsid w:val="000F6D8F"/>
    <w:rsid w:val="00100A93"/>
    <w:rsid w:val="00101096"/>
    <w:rsid w:val="001010FF"/>
    <w:rsid w:val="00101D57"/>
    <w:rsid w:val="00102090"/>
    <w:rsid w:val="00104F08"/>
    <w:rsid w:val="0010522C"/>
    <w:rsid w:val="001052EB"/>
    <w:rsid w:val="001062B4"/>
    <w:rsid w:val="00106C53"/>
    <w:rsid w:val="00106D10"/>
    <w:rsid w:val="0010748B"/>
    <w:rsid w:val="00107ED4"/>
    <w:rsid w:val="001103F7"/>
    <w:rsid w:val="00111421"/>
    <w:rsid w:val="001123C2"/>
    <w:rsid w:val="00112780"/>
    <w:rsid w:val="00113E8B"/>
    <w:rsid w:val="00114567"/>
    <w:rsid w:val="00114702"/>
    <w:rsid w:val="00114E70"/>
    <w:rsid w:val="00116001"/>
    <w:rsid w:val="001166FD"/>
    <w:rsid w:val="00116819"/>
    <w:rsid w:val="00117190"/>
    <w:rsid w:val="00117CFF"/>
    <w:rsid w:val="001204D1"/>
    <w:rsid w:val="00120856"/>
    <w:rsid w:val="00121217"/>
    <w:rsid w:val="00122AA3"/>
    <w:rsid w:val="001236A0"/>
    <w:rsid w:val="00123938"/>
    <w:rsid w:val="00123CB6"/>
    <w:rsid w:val="00124D54"/>
    <w:rsid w:val="001253F1"/>
    <w:rsid w:val="001255F6"/>
    <w:rsid w:val="00125A90"/>
    <w:rsid w:val="001262F9"/>
    <w:rsid w:val="00126535"/>
    <w:rsid w:val="001277F8"/>
    <w:rsid w:val="001300FA"/>
    <w:rsid w:val="001311AA"/>
    <w:rsid w:val="0013154A"/>
    <w:rsid w:val="001326B3"/>
    <w:rsid w:val="00132B6D"/>
    <w:rsid w:val="001332C6"/>
    <w:rsid w:val="00133998"/>
    <w:rsid w:val="00134189"/>
    <w:rsid w:val="0013433F"/>
    <w:rsid w:val="00134716"/>
    <w:rsid w:val="001352B6"/>
    <w:rsid w:val="001354C2"/>
    <w:rsid w:val="001356CC"/>
    <w:rsid w:val="0013602E"/>
    <w:rsid w:val="00137158"/>
    <w:rsid w:val="001404A8"/>
    <w:rsid w:val="00141AEF"/>
    <w:rsid w:val="00142259"/>
    <w:rsid w:val="001426FA"/>
    <w:rsid w:val="001438A1"/>
    <w:rsid w:val="00143E5B"/>
    <w:rsid w:val="00144405"/>
    <w:rsid w:val="00144991"/>
    <w:rsid w:val="00145395"/>
    <w:rsid w:val="00146431"/>
    <w:rsid w:val="00146E34"/>
    <w:rsid w:val="00147AE4"/>
    <w:rsid w:val="00147CE8"/>
    <w:rsid w:val="00147D18"/>
    <w:rsid w:val="001520F7"/>
    <w:rsid w:val="001524CE"/>
    <w:rsid w:val="001532D1"/>
    <w:rsid w:val="0015331A"/>
    <w:rsid w:val="00154FF7"/>
    <w:rsid w:val="001559CD"/>
    <w:rsid w:val="001565B4"/>
    <w:rsid w:val="001566A2"/>
    <w:rsid w:val="0015686D"/>
    <w:rsid w:val="00156973"/>
    <w:rsid w:val="00156C82"/>
    <w:rsid w:val="0015773B"/>
    <w:rsid w:val="00160C1A"/>
    <w:rsid w:val="00160F3E"/>
    <w:rsid w:val="00162641"/>
    <w:rsid w:val="00162C1B"/>
    <w:rsid w:val="00163B14"/>
    <w:rsid w:val="001646AE"/>
    <w:rsid w:val="00164C7B"/>
    <w:rsid w:val="001651BA"/>
    <w:rsid w:val="00166439"/>
    <w:rsid w:val="0016711F"/>
    <w:rsid w:val="001678D2"/>
    <w:rsid w:val="00167BD4"/>
    <w:rsid w:val="0017058E"/>
    <w:rsid w:val="00170811"/>
    <w:rsid w:val="00170D07"/>
    <w:rsid w:val="00170E06"/>
    <w:rsid w:val="00170F6F"/>
    <w:rsid w:val="0017150B"/>
    <w:rsid w:val="00171699"/>
    <w:rsid w:val="00171A88"/>
    <w:rsid w:val="00172745"/>
    <w:rsid w:val="00172C3B"/>
    <w:rsid w:val="00172DFE"/>
    <w:rsid w:val="00172F38"/>
    <w:rsid w:val="00173ACF"/>
    <w:rsid w:val="001743EA"/>
    <w:rsid w:val="00174F16"/>
    <w:rsid w:val="001752E3"/>
    <w:rsid w:val="00175316"/>
    <w:rsid w:val="001754EE"/>
    <w:rsid w:val="00175578"/>
    <w:rsid w:val="00176321"/>
    <w:rsid w:val="00176854"/>
    <w:rsid w:val="00176EF4"/>
    <w:rsid w:val="001773D7"/>
    <w:rsid w:val="00180B7C"/>
    <w:rsid w:val="00180EC3"/>
    <w:rsid w:val="00181107"/>
    <w:rsid w:val="00182779"/>
    <w:rsid w:val="001829F4"/>
    <w:rsid w:val="0018344B"/>
    <w:rsid w:val="00185146"/>
    <w:rsid w:val="00185341"/>
    <w:rsid w:val="001859FE"/>
    <w:rsid w:val="00185CFF"/>
    <w:rsid w:val="0018650E"/>
    <w:rsid w:val="00186B66"/>
    <w:rsid w:val="0018711E"/>
    <w:rsid w:val="00187EE3"/>
    <w:rsid w:val="00191030"/>
    <w:rsid w:val="00191A66"/>
    <w:rsid w:val="0019200F"/>
    <w:rsid w:val="001925DE"/>
    <w:rsid w:val="001934C7"/>
    <w:rsid w:val="00193737"/>
    <w:rsid w:val="00194C78"/>
    <w:rsid w:val="001954E5"/>
    <w:rsid w:val="00196EBB"/>
    <w:rsid w:val="00196EF3"/>
    <w:rsid w:val="00197842"/>
    <w:rsid w:val="00197E83"/>
    <w:rsid w:val="00197ED6"/>
    <w:rsid w:val="001A024B"/>
    <w:rsid w:val="001A07DF"/>
    <w:rsid w:val="001A10B8"/>
    <w:rsid w:val="001A1770"/>
    <w:rsid w:val="001A183F"/>
    <w:rsid w:val="001A3029"/>
    <w:rsid w:val="001A3853"/>
    <w:rsid w:val="001A39F5"/>
    <w:rsid w:val="001A3BD4"/>
    <w:rsid w:val="001A3BFC"/>
    <w:rsid w:val="001A3C52"/>
    <w:rsid w:val="001A3C5E"/>
    <w:rsid w:val="001A432E"/>
    <w:rsid w:val="001A514D"/>
    <w:rsid w:val="001A538C"/>
    <w:rsid w:val="001A5A78"/>
    <w:rsid w:val="001A6641"/>
    <w:rsid w:val="001A7522"/>
    <w:rsid w:val="001A787E"/>
    <w:rsid w:val="001A7D6E"/>
    <w:rsid w:val="001B039D"/>
    <w:rsid w:val="001B06CD"/>
    <w:rsid w:val="001B163F"/>
    <w:rsid w:val="001B1793"/>
    <w:rsid w:val="001B1CF1"/>
    <w:rsid w:val="001B42F8"/>
    <w:rsid w:val="001B43A4"/>
    <w:rsid w:val="001B461B"/>
    <w:rsid w:val="001B49C2"/>
    <w:rsid w:val="001B4B2B"/>
    <w:rsid w:val="001B50E1"/>
    <w:rsid w:val="001B5866"/>
    <w:rsid w:val="001B634F"/>
    <w:rsid w:val="001B6A55"/>
    <w:rsid w:val="001B6FAE"/>
    <w:rsid w:val="001B70F2"/>
    <w:rsid w:val="001C093F"/>
    <w:rsid w:val="001C11FC"/>
    <w:rsid w:val="001C12AE"/>
    <w:rsid w:val="001C136D"/>
    <w:rsid w:val="001C178C"/>
    <w:rsid w:val="001C1B1E"/>
    <w:rsid w:val="001C20BA"/>
    <w:rsid w:val="001C27C3"/>
    <w:rsid w:val="001C2B7C"/>
    <w:rsid w:val="001C3B17"/>
    <w:rsid w:val="001C3D7E"/>
    <w:rsid w:val="001C49A0"/>
    <w:rsid w:val="001C5AAD"/>
    <w:rsid w:val="001C7829"/>
    <w:rsid w:val="001D111D"/>
    <w:rsid w:val="001D1505"/>
    <w:rsid w:val="001D1D24"/>
    <w:rsid w:val="001D1EC7"/>
    <w:rsid w:val="001D2F20"/>
    <w:rsid w:val="001D3D55"/>
    <w:rsid w:val="001D47C2"/>
    <w:rsid w:val="001D48EC"/>
    <w:rsid w:val="001D5283"/>
    <w:rsid w:val="001D5EB5"/>
    <w:rsid w:val="001D69DA"/>
    <w:rsid w:val="001D6EB0"/>
    <w:rsid w:val="001D7708"/>
    <w:rsid w:val="001E02C7"/>
    <w:rsid w:val="001E0A74"/>
    <w:rsid w:val="001E0DE5"/>
    <w:rsid w:val="001E0F45"/>
    <w:rsid w:val="001E1E46"/>
    <w:rsid w:val="001E3AAC"/>
    <w:rsid w:val="001E3E9A"/>
    <w:rsid w:val="001E4831"/>
    <w:rsid w:val="001E490E"/>
    <w:rsid w:val="001E4911"/>
    <w:rsid w:val="001E4D05"/>
    <w:rsid w:val="001E544F"/>
    <w:rsid w:val="001E5ADF"/>
    <w:rsid w:val="001E626D"/>
    <w:rsid w:val="001E7452"/>
    <w:rsid w:val="001E7CF9"/>
    <w:rsid w:val="001E7E3E"/>
    <w:rsid w:val="001F0E90"/>
    <w:rsid w:val="001F1AB4"/>
    <w:rsid w:val="001F2BA1"/>
    <w:rsid w:val="001F2FD9"/>
    <w:rsid w:val="001F3147"/>
    <w:rsid w:val="001F4784"/>
    <w:rsid w:val="001F49E8"/>
    <w:rsid w:val="001F4DA0"/>
    <w:rsid w:val="001F5A03"/>
    <w:rsid w:val="001F7F00"/>
    <w:rsid w:val="00201705"/>
    <w:rsid w:val="00201B18"/>
    <w:rsid w:val="00201E12"/>
    <w:rsid w:val="002029B6"/>
    <w:rsid w:val="00202E9F"/>
    <w:rsid w:val="00203653"/>
    <w:rsid w:val="00203C9B"/>
    <w:rsid w:val="002043D2"/>
    <w:rsid w:val="00204E14"/>
    <w:rsid w:val="0020527C"/>
    <w:rsid w:val="002069C2"/>
    <w:rsid w:val="00207B26"/>
    <w:rsid w:val="00207CB4"/>
    <w:rsid w:val="00207E7C"/>
    <w:rsid w:val="0021086D"/>
    <w:rsid w:val="00210AF4"/>
    <w:rsid w:val="002126EC"/>
    <w:rsid w:val="00212765"/>
    <w:rsid w:val="00212B73"/>
    <w:rsid w:val="00212BFA"/>
    <w:rsid w:val="00214C49"/>
    <w:rsid w:val="00216174"/>
    <w:rsid w:val="00216D7B"/>
    <w:rsid w:val="00216EC0"/>
    <w:rsid w:val="002173AA"/>
    <w:rsid w:val="0021793C"/>
    <w:rsid w:val="00217A1D"/>
    <w:rsid w:val="00220416"/>
    <w:rsid w:val="00220579"/>
    <w:rsid w:val="002210B7"/>
    <w:rsid w:val="002214F1"/>
    <w:rsid w:val="00221F5F"/>
    <w:rsid w:val="00222CE2"/>
    <w:rsid w:val="00222D2F"/>
    <w:rsid w:val="00223D92"/>
    <w:rsid w:val="002241BD"/>
    <w:rsid w:val="002244AB"/>
    <w:rsid w:val="0022474E"/>
    <w:rsid w:val="002251CC"/>
    <w:rsid w:val="00225242"/>
    <w:rsid w:val="00225AB7"/>
    <w:rsid w:val="00226255"/>
    <w:rsid w:val="002268D0"/>
    <w:rsid w:val="002272CE"/>
    <w:rsid w:val="002272D2"/>
    <w:rsid w:val="00227D88"/>
    <w:rsid w:val="002303B2"/>
    <w:rsid w:val="002304A6"/>
    <w:rsid w:val="002315EF"/>
    <w:rsid w:val="002321B1"/>
    <w:rsid w:val="00232B82"/>
    <w:rsid w:val="00232DC3"/>
    <w:rsid w:val="002335F6"/>
    <w:rsid w:val="00233B39"/>
    <w:rsid w:val="00233FD8"/>
    <w:rsid w:val="00234000"/>
    <w:rsid w:val="00234723"/>
    <w:rsid w:val="002348D3"/>
    <w:rsid w:val="00234DC4"/>
    <w:rsid w:val="00236B6C"/>
    <w:rsid w:val="00237226"/>
    <w:rsid w:val="002375DB"/>
    <w:rsid w:val="00237A6B"/>
    <w:rsid w:val="00240520"/>
    <w:rsid w:val="00241F5B"/>
    <w:rsid w:val="00242D52"/>
    <w:rsid w:val="0024364F"/>
    <w:rsid w:val="002437A9"/>
    <w:rsid w:val="00244A2E"/>
    <w:rsid w:val="00244B6F"/>
    <w:rsid w:val="00245220"/>
    <w:rsid w:val="00245DAD"/>
    <w:rsid w:val="002463EF"/>
    <w:rsid w:val="002468DE"/>
    <w:rsid w:val="00247417"/>
    <w:rsid w:val="00247852"/>
    <w:rsid w:val="00251360"/>
    <w:rsid w:val="00251A90"/>
    <w:rsid w:val="00251EC2"/>
    <w:rsid w:val="002533FC"/>
    <w:rsid w:val="00253C98"/>
    <w:rsid w:val="002542F7"/>
    <w:rsid w:val="00254DF5"/>
    <w:rsid w:val="002555E2"/>
    <w:rsid w:val="00256002"/>
    <w:rsid w:val="00257071"/>
    <w:rsid w:val="00257474"/>
    <w:rsid w:val="002578E1"/>
    <w:rsid w:val="00257BAA"/>
    <w:rsid w:val="00260B8A"/>
    <w:rsid w:val="002615F0"/>
    <w:rsid w:val="00262122"/>
    <w:rsid w:val="00262455"/>
    <w:rsid w:val="00262CCD"/>
    <w:rsid w:val="00263297"/>
    <w:rsid w:val="0026402A"/>
    <w:rsid w:val="002643AF"/>
    <w:rsid w:val="00264C46"/>
    <w:rsid w:val="00266757"/>
    <w:rsid w:val="00267328"/>
    <w:rsid w:val="0026758D"/>
    <w:rsid w:val="00270072"/>
    <w:rsid w:val="00271B14"/>
    <w:rsid w:val="00272043"/>
    <w:rsid w:val="0027210E"/>
    <w:rsid w:val="00272E90"/>
    <w:rsid w:val="00273152"/>
    <w:rsid w:val="002738EC"/>
    <w:rsid w:val="00274034"/>
    <w:rsid w:val="002740B5"/>
    <w:rsid w:val="0027430D"/>
    <w:rsid w:val="002747ED"/>
    <w:rsid w:val="002756CA"/>
    <w:rsid w:val="00275D34"/>
    <w:rsid w:val="0027636F"/>
    <w:rsid w:val="002777D6"/>
    <w:rsid w:val="00280355"/>
    <w:rsid w:val="00280594"/>
    <w:rsid w:val="00280C4A"/>
    <w:rsid w:val="002810B5"/>
    <w:rsid w:val="002815D3"/>
    <w:rsid w:val="002825F9"/>
    <w:rsid w:val="0028265D"/>
    <w:rsid w:val="00283760"/>
    <w:rsid w:val="002848F7"/>
    <w:rsid w:val="00284930"/>
    <w:rsid w:val="002853B0"/>
    <w:rsid w:val="00285463"/>
    <w:rsid w:val="00285AAA"/>
    <w:rsid w:val="00286094"/>
    <w:rsid w:val="002869AF"/>
    <w:rsid w:val="002872A2"/>
    <w:rsid w:val="0028733F"/>
    <w:rsid w:val="00287511"/>
    <w:rsid w:val="0028755E"/>
    <w:rsid w:val="0029011A"/>
    <w:rsid w:val="00290176"/>
    <w:rsid w:val="002906F4"/>
    <w:rsid w:val="00290E99"/>
    <w:rsid w:val="00291029"/>
    <w:rsid w:val="002912D6"/>
    <w:rsid w:val="00291417"/>
    <w:rsid w:val="002922C3"/>
    <w:rsid w:val="00292A00"/>
    <w:rsid w:val="00292C49"/>
    <w:rsid w:val="00292C64"/>
    <w:rsid w:val="00294764"/>
    <w:rsid w:val="00294FBD"/>
    <w:rsid w:val="002952A5"/>
    <w:rsid w:val="00295861"/>
    <w:rsid w:val="00295AB0"/>
    <w:rsid w:val="00297771"/>
    <w:rsid w:val="002A151E"/>
    <w:rsid w:val="002A28F4"/>
    <w:rsid w:val="002A2F79"/>
    <w:rsid w:val="002A3744"/>
    <w:rsid w:val="002A3F79"/>
    <w:rsid w:val="002A4ACA"/>
    <w:rsid w:val="002A6061"/>
    <w:rsid w:val="002A6173"/>
    <w:rsid w:val="002A67BA"/>
    <w:rsid w:val="002A6E44"/>
    <w:rsid w:val="002A780D"/>
    <w:rsid w:val="002B0BFD"/>
    <w:rsid w:val="002B1A93"/>
    <w:rsid w:val="002B2001"/>
    <w:rsid w:val="002B20BF"/>
    <w:rsid w:val="002B31C0"/>
    <w:rsid w:val="002B3747"/>
    <w:rsid w:val="002B3C0D"/>
    <w:rsid w:val="002B55C4"/>
    <w:rsid w:val="002B5997"/>
    <w:rsid w:val="002B5DD3"/>
    <w:rsid w:val="002B5FCA"/>
    <w:rsid w:val="002B63A3"/>
    <w:rsid w:val="002B67B7"/>
    <w:rsid w:val="002B6D70"/>
    <w:rsid w:val="002C0292"/>
    <w:rsid w:val="002C0EE8"/>
    <w:rsid w:val="002C1277"/>
    <w:rsid w:val="002C217C"/>
    <w:rsid w:val="002C41C5"/>
    <w:rsid w:val="002C474B"/>
    <w:rsid w:val="002C6111"/>
    <w:rsid w:val="002C61AA"/>
    <w:rsid w:val="002C7527"/>
    <w:rsid w:val="002D0925"/>
    <w:rsid w:val="002D0B24"/>
    <w:rsid w:val="002D184F"/>
    <w:rsid w:val="002D1B51"/>
    <w:rsid w:val="002D25C3"/>
    <w:rsid w:val="002D2A27"/>
    <w:rsid w:val="002D4195"/>
    <w:rsid w:val="002D6D1B"/>
    <w:rsid w:val="002D70AD"/>
    <w:rsid w:val="002D74A0"/>
    <w:rsid w:val="002E0B87"/>
    <w:rsid w:val="002E0EFB"/>
    <w:rsid w:val="002E0FB2"/>
    <w:rsid w:val="002E1242"/>
    <w:rsid w:val="002E1E85"/>
    <w:rsid w:val="002E1FE5"/>
    <w:rsid w:val="002E2514"/>
    <w:rsid w:val="002E2532"/>
    <w:rsid w:val="002E259E"/>
    <w:rsid w:val="002E270D"/>
    <w:rsid w:val="002E2858"/>
    <w:rsid w:val="002E2F0D"/>
    <w:rsid w:val="002E2F98"/>
    <w:rsid w:val="002E46E9"/>
    <w:rsid w:val="002E584C"/>
    <w:rsid w:val="002E58DD"/>
    <w:rsid w:val="002E58F3"/>
    <w:rsid w:val="002E6041"/>
    <w:rsid w:val="002E6647"/>
    <w:rsid w:val="002E6C02"/>
    <w:rsid w:val="002E7E6C"/>
    <w:rsid w:val="002F073B"/>
    <w:rsid w:val="002F160D"/>
    <w:rsid w:val="002F2212"/>
    <w:rsid w:val="002F23C1"/>
    <w:rsid w:val="002F2531"/>
    <w:rsid w:val="002F3E21"/>
    <w:rsid w:val="002F5497"/>
    <w:rsid w:val="002F5950"/>
    <w:rsid w:val="002F6481"/>
    <w:rsid w:val="002F77B4"/>
    <w:rsid w:val="002F78E7"/>
    <w:rsid w:val="0030043C"/>
    <w:rsid w:val="00300725"/>
    <w:rsid w:val="0030078B"/>
    <w:rsid w:val="00300CB2"/>
    <w:rsid w:val="00300D0C"/>
    <w:rsid w:val="00300F1E"/>
    <w:rsid w:val="00301238"/>
    <w:rsid w:val="00301D9D"/>
    <w:rsid w:val="00302D39"/>
    <w:rsid w:val="003032B7"/>
    <w:rsid w:val="00303466"/>
    <w:rsid w:val="003042F3"/>
    <w:rsid w:val="0030437A"/>
    <w:rsid w:val="00306DC5"/>
    <w:rsid w:val="0030765C"/>
    <w:rsid w:val="00310318"/>
    <w:rsid w:val="00312994"/>
    <w:rsid w:val="0031314A"/>
    <w:rsid w:val="00315B96"/>
    <w:rsid w:val="00316D76"/>
    <w:rsid w:val="0031780F"/>
    <w:rsid w:val="00317D1F"/>
    <w:rsid w:val="00317FA0"/>
    <w:rsid w:val="00320C4E"/>
    <w:rsid w:val="00321BD0"/>
    <w:rsid w:val="00321CB0"/>
    <w:rsid w:val="00323637"/>
    <w:rsid w:val="003240A5"/>
    <w:rsid w:val="00324581"/>
    <w:rsid w:val="00324906"/>
    <w:rsid w:val="0032514B"/>
    <w:rsid w:val="00325419"/>
    <w:rsid w:val="00325D64"/>
    <w:rsid w:val="00327114"/>
    <w:rsid w:val="00327738"/>
    <w:rsid w:val="00327A8C"/>
    <w:rsid w:val="0033036A"/>
    <w:rsid w:val="00331E50"/>
    <w:rsid w:val="00332982"/>
    <w:rsid w:val="00332A4A"/>
    <w:rsid w:val="00333E38"/>
    <w:rsid w:val="0033498E"/>
    <w:rsid w:val="00335BE3"/>
    <w:rsid w:val="00335EA3"/>
    <w:rsid w:val="003360ED"/>
    <w:rsid w:val="003366F3"/>
    <w:rsid w:val="00337447"/>
    <w:rsid w:val="00337566"/>
    <w:rsid w:val="00340041"/>
    <w:rsid w:val="0034017F"/>
    <w:rsid w:val="00340199"/>
    <w:rsid w:val="0034072C"/>
    <w:rsid w:val="00340B53"/>
    <w:rsid w:val="00341B3D"/>
    <w:rsid w:val="003420FD"/>
    <w:rsid w:val="00343B13"/>
    <w:rsid w:val="00346357"/>
    <w:rsid w:val="00346941"/>
    <w:rsid w:val="0034705C"/>
    <w:rsid w:val="00350841"/>
    <w:rsid w:val="00351702"/>
    <w:rsid w:val="003517C1"/>
    <w:rsid w:val="00351D16"/>
    <w:rsid w:val="00352008"/>
    <w:rsid w:val="00353090"/>
    <w:rsid w:val="00353578"/>
    <w:rsid w:val="00354CE5"/>
    <w:rsid w:val="0035589B"/>
    <w:rsid w:val="00355F34"/>
    <w:rsid w:val="003560DD"/>
    <w:rsid w:val="00356A4D"/>
    <w:rsid w:val="00357152"/>
    <w:rsid w:val="003603C8"/>
    <w:rsid w:val="003627E8"/>
    <w:rsid w:val="003631D7"/>
    <w:rsid w:val="003634C4"/>
    <w:rsid w:val="00363C3B"/>
    <w:rsid w:val="00363F6D"/>
    <w:rsid w:val="00364AEA"/>
    <w:rsid w:val="00364E43"/>
    <w:rsid w:val="003650C5"/>
    <w:rsid w:val="003654A1"/>
    <w:rsid w:val="003660A6"/>
    <w:rsid w:val="0036695D"/>
    <w:rsid w:val="00366CBE"/>
    <w:rsid w:val="00367903"/>
    <w:rsid w:val="003707CB"/>
    <w:rsid w:val="00370944"/>
    <w:rsid w:val="00371244"/>
    <w:rsid w:val="00371FC6"/>
    <w:rsid w:val="00372080"/>
    <w:rsid w:val="00372D7D"/>
    <w:rsid w:val="00373041"/>
    <w:rsid w:val="00374A30"/>
    <w:rsid w:val="00374D93"/>
    <w:rsid w:val="00375FF7"/>
    <w:rsid w:val="0037631B"/>
    <w:rsid w:val="00376B68"/>
    <w:rsid w:val="00376D75"/>
    <w:rsid w:val="00380359"/>
    <w:rsid w:val="003806AA"/>
    <w:rsid w:val="00382DFB"/>
    <w:rsid w:val="0038369D"/>
    <w:rsid w:val="00383EC0"/>
    <w:rsid w:val="00384627"/>
    <w:rsid w:val="00384960"/>
    <w:rsid w:val="00384E4F"/>
    <w:rsid w:val="00385511"/>
    <w:rsid w:val="00385579"/>
    <w:rsid w:val="003861A7"/>
    <w:rsid w:val="003868C5"/>
    <w:rsid w:val="00386BBA"/>
    <w:rsid w:val="00386C9F"/>
    <w:rsid w:val="00386F9B"/>
    <w:rsid w:val="00386FC6"/>
    <w:rsid w:val="00390ABA"/>
    <w:rsid w:val="00392694"/>
    <w:rsid w:val="00392DE8"/>
    <w:rsid w:val="003940CF"/>
    <w:rsid w:val="00394399"/>
    <w:rsid w:val="003945A2"/>
    <w:rsid w:val="003946D0"/>
    <w:rsid w:val="00395147"/>
    <w:rsid w:val="003954EE"/>
    <w:rsid w:val="003A1910"/>
    <w:rsid w:val="003A1C35"/>
    <w:rsid w:val="003A36F0"/>
    <w:rsid w:val="003A393A"/>
    <w:rsid w:val="003A413F"/>
    <w:rsid w:val="003A5248"/>
    <w:rsid w:val="003A5284"/>
    <w:rsid w:val="003A5FB0"/>
    <w:rsid w:val="003A64EB"/>
    <w:rsid w:val="003A688B"/>
    <w:rsid w:val="003B0220"/>
    <w:rsid w:val="003B0A8B"/>
    <w:rsid w:val="003B10E2"/>
    <w:rsid w:val="003B26A5"/>
    <w:rsid w:val="003B2729"/>
    <w:rsid w:val="003B274C"/>
    <w:rsid w:val="003B278B"/>
    <w:rsid w:val="003B2C9E"/>
    <w:rsid w:val="003B2D92"/>
    <w:rsid w:val="003B3594"/>
    <w:rsid w:val="003B429B"/>
    <w:rsid w:val="003B4C0F"/>
    <w:rsid w:val="003B4D09"/>
    <w:rsid w:val="003B5260"/>
    <w:rsid w:val="003B6364"/>
    <w:rsid w:val="003B701B"/>
    <w:rsid w:val="003B7882"/>
    <w:rsid w:val="003B7D11"/>
    <w:rsid w:val="003C07D3"/>
    <w:rsid w:val="003C145D"/>
    <w:rsid w:val="003C199D"/>
    <w:rsid w:val="003C1E64"/>
    <w:rsid w:val="003C2296"/>
    <w:rsid w:val="003C250C"/>
    <w:rsid w:val="003C2C67"/>
    <w:rsid w:val="003C2C71"/>
    <w:rsid w:val="003C329A"/>
    <w:rsid w:val="003C35F4"/>
    <w:rsid w:val="003C4B94"/>
    <w:rsid w:val="003C5375"/>
    <w:rsid w:val="003C5D34"/>
    <w:rsid w:val="003C5D60"/>
    <w:rsid w:val="003C6841"/>
    <w:rsid w:val="003C6CA1"/>
    <w:rsid w:val="003C75F8"/>
    <w:rsid w:val="003C7B86"/>
    <w:rsid w:val="003D0278"/>
    <w:rsid w:val="003D02B4"/>
    <w:rsid w:val="003D038A"/>
    <w:rsid w:val="003D13C9"/>
    <w:rsid w:val="003D332D"/>
    <w:rsid w:val="003D36DA"/>
    <w:rsid w:val="003D3AC3"/>
    <w:rsid w:val="003D45C9"/>
    <w:rsid w:val="003D4BBA"/>
    <w:rsid w:val="003D4F52"/>
    <w:rsid w:val="003D5481"/>
    <w:rsid w:val="003D5921"/>
    <w:rsid w:val="003D5A87"/>
    <w:rsid w:val="003D6C1F"/>
    <w:rsid w:val="003D7294"/>
    <w:rsid w:val="003D743A"/>
    <w:rsid w:val="003D7B29"/>
    <w:rsid w:val="003E4379"/>
    <w:rsid w:val="003E454E"/>
    <w:rsid w:val="003E4EB2"/>
    <w:rsid w:val="003E53EF"/>
    <w:rsid w:val="003E56A1"/>
    <w:rsid w:val="003E5899"/>
    <w:rsid w:val="003E6EEC"/>
    <w:rsid w:val="003E72D5"/>
    <w:rsid w:val="003F0086"/>
    <w:rsid w:val="003F01FF"/>
    <w:rsid w:val="003F0910"/>
    <w:rsid w:val="003F1174"/>
    <w:rsid w:val="003F1476"/>
    <w:rsid w:val="003F1982"/>
    <w:rsid w:val="003F3CFE"/>
    <w:rsid w:val="003F3ED5"/>
    <w:rsid w:val="003F4F23"/>
    <w:rsid w:val="003F55A7"/>
    <w:rsid w:val="003F57A3"/>
    <w:rsid w:val="003F6D8C"/>
    <w:rsid w:val="003F6F19"/>
    <w:rsid w:val="003F7C51"/>
    <w:rsid w:val="003F7CFB"/>
    <w:rsid w:val="004002CF"/>
    <w:rsid w:val="00400419"/>
    <w:rsid w:val="00402456"/>
    <w:rsid w:val="004037C4"/>
    <w:rsid w:val="0040398D"/>
    <w:rsid w:val="00403E29"/>
    <w:rsid w:val="00403ECC"/>
    <w:rsid w:val="00405D25"/>
    <w:rsid w:val="00406D2B"/>
    <w:rsid w:val="00410BBF"/>
    <w:rsid w:val="00410E27"/>
    <w:rsid w:val="0041178F"/>
    <w:rsid w:val="0041336C"/>
    <w:rsid w:val="00413ABE"/>
    <w:rsid w:val="004148AB"/>
    <w:rsid w:val="00414AD3"/>
    <w:rsid w:val="004159D8"/>
    <w:rsid w:val="00415D40"/>
    <w:rsid w:val="00416061"/>
    <w:rsid w:val="004168D5"/>
    <w:rsid w:val="004203E0"/>
    <w:rsid w:val="004205CE"/>
    <w:rsid w:val="004209D9"/>
    <w:rsid w:val="00420D68"/>
    <w:rsid w:val="004210AB"/>
    <w:rsid w:val="00421C43"/>
    <w:rsid w:val="004233B8"/>
    <w:rsid w:val="00424C40"/>
    <w:rsid w:val="0042522D"/>
    <w:rsid w:val="00425513"/>
    <w:rsid w:val="00425C8C"/>
    <w:rsid w:val="004277D7"/>
    <w:rsid w:val="00430254"/>
    <w:rsid w:val="00431ABA"/>
    <w:rsid w:val="00431BBF"/>
    <w:rsid w:val="004322F8"/>
    <w:rsid w:val="00432367"/>
    <w:rsid w:val="00433412"/>
    <w:rsid w:val="0043398F"/>
    <w:rsid w:val="00433A2A"/>
    <w:rsid w:val="0043461F"/>
    <w:rsid w:val="00435041"/>
    <w:rsid w:val="00435ED3"/>
    <w:rsid w:val="0043641C"/>
    <w:rsid w:val="004408E1"/>
    <w:rsid w:val="00440AE5"/>
    <w:rsid w:val="00441702"/>
    <w:rsid w:val="00441B16"/>
    <w:rsid w:val="00442254"/>
    <w:rsid w:val="00442EE8"/>
    <w:rsid w:val="00442FC7"/>
    <w:rsid w:val="004441FA"/>
    <w:rsid w:val="0044420E"/>
    <w:rsid w:val="0044436B"/>
    <w:rsid w:val="004443C4"/>
    <w:rsid w:val="0044547C"/>
    <w:rsid w:val="00445E57"/>
    <w:rsid w:val="00446AEA"/>
    <w:rsid w:val="00446CFF"/>
    <w:rsid w:val="00450BEC"/>
    <w:rsid w:val="004530A8"/>
    <w:rsid w:val="00453425"/>
    <w:rsid w:val="00453D4F"/>
    <w:rsid w:val="00454C67"/>
    <w:rsid w:val="00454FFD"/>
    <w:rsid w:val="0045589B"/>
    <w:rsid w:val="00455D98"/>
    <w:rsid w:val="004563A6"/>
    <w:rsid w:val="00456549"/>
    <w:rsid w:val="00456EF4"/>
    <w:rsid w:val="004613AA"/>
    <w:rsid w:val="00461770"/>
    <w:rsid w:val="00465255"/>
    <w:rsid w:val="00465430"/>
    <w:rsid w:val="0046598A"/>
    <w:rsid w:val="00470DA7"/>
    <w:rsid w:val="004712F7"/>
    <w:rsid w:val="00471D4A"/>
    <w:rsid w:val="004733C0"/>
    <w:rsid w:val="00475240"/>
    <w:rsid w:val="00476480"/>
    <w:rsid w:val="0047681C"/>
    <w:rsid w:val="00477FFA"/>
    <w:rsid w:val="0048116F"/>
    <w:rsid w:val="00481514"/>
    <w:rsid w:val="0048184A"/>
    <w:rsid w:val="00481DD7"/>
    <w:rsid w:val="004825DA"/>
    <w:rsid w:val="004830F9"/>
    <w:rsid w:val="00483459"/>
    <w:rsid w:val="00483690"/>
    <w:rsid w:val="00483C14"/>
    <w:rsid w:val="004866F2"/>
    <w:rsid w:val="00486BC7"/>
    <w:rsid w:val="004870A2"/>
    <w:rsid w:val="0049045F"/>
    <w:rsid w:val="00490692"/>
    <w:rsid w:val="0049075C"/>
    <w:rsid w:val="0049124C"/>
    <w:rsid w:val="0049147E"/>
    <w:rsid w:val="0049185F"/>
    <w:rsid w:val="00492143"/>
    <w:rsid w:val="004925DF"/>
    <w:rsid w:val="00493D5C"/>
    <w:rsid w:val="00494300"/>
    <w:rsid w:val="004969CF"/>
    <w:rsid w:val="00496DBF"/>
    <w:rsid w:val="00496F29"/>
    <w:rsid w:val="00497F43"/>
    <w:rsid w:val="004A005E"/>
    <w:rsid w:val="004A1164"/>
    <w:rsid w:val="004A1380"/>
    <w:rsid w:val="004A157A"/>
    <w:rsid w:val="004A3646"/>
    <w:rsid w:val="004A38F7"/>
    <w:rsid w:val="004A4B59"/>
    <w:rsid w:val="004A645D"/>
    <w:rsid w:val="004A77D3"/>
    <w:rsid w:val="004A7A99"/>
    <w:rsid w:val="004B09E7"/>
    <w:rsid w:val="004B0C17"/>
    <w:rsid w:val="004B1170"/>
    <w:rsid w:val="004B1B4B"/>
    <w:rsid w:val="004B3118"/>
    <w:rsid w:val="004B43A5"/>
    <w:rsid w:val="004B472F"/>
    <w:rsid w:val="004B4758"/>
    <w:rsid w:val="004B4F41"/>
    <w:rsid w:val="004B5D04"/>
    <w:rsid w:val="004C10F5"/>
    <w:rsid w:val="004C1329"/>
    <w:rsid w:val="004C2019"/>
    <w:rsid w:val="004C2EBE"/>
    <w:rsid w:val="004C3730"/>
    <w:rsid w:val="004C3D47"/>
    <w:rsid w:val="004C4523"/>
    <w:rsid w:val="004C49CA"/>
    <w:rsid w:val="004C4A47"/>
    <w:rsid w:val="004C4ED0"/>
    <w:rsid w:val="004C5256"/>
    <w:rsid w:val="004C5844"/>
    <w:rsid w:val="004C5B2D"/>
    <w:rsid w:val="004C5DF4"/>
    <w:rsid w:val="004C70CC"/>
    <w:rsid w:val="004C7512"/>
    <w:rsid w:val="004D03FB"/>
    <w:rsid w:val="004D096D"/>
    <w:rsid w:val="004D0DCA"/>
    <w:rsid w:val="004D1DAD"/>
    <w:rsid w:val="004D2ED2"/>
    <w:rsid w:val="004D35A9"/>
    <w:rsid w:val="004D3647"/>
    <w:rsid w:val="004D3B8E"/>
    <w:rsid w:val="004D3F21"/>
    <w:rsid w:val="004D49EC"/>
    <w:rsid w:val="004D52C8"/>
    <w:rsid w:val="004D6DB1"/>
    <w:rsid w:val="004D700A"/>
    <w:rsid w:val="004D756D"/>
    <w:rsid w:val="004D761B"/>
    <w:rsid w:val="004D7DBA"/>
    <w:rsid w:val="004E0111"/>
    <w:rsid w:val="004E033A"/>
    <w:rsid w:val="004E1879"/>
    <w:rsid w:val="004E1BE1"/>
    <w:rsid w:val="004E3BC8"/>
    <w:rsid w:val="004E4952"/>
    <w:rsid w:val="004E536C"/>
    <w:rsid w:val="004E6318"/>
    <w:rsid w:val="004E6855"/>
    <w:rsid w:val="004E7835"/>
    <w:rsid w:val="004F010A"/>
    <w:rsid w:val="004F05B7"/>
    <w:rsid w:val="004F0BBB"/>
    <w:rsid w:val="004F0C3C"/>
    <w:rsid w:val="004F0FFD"/>
    <w:rsid w:val="004F14C5"/>
    <w:rsid w:val="004F1C5A"/>
    <w:rsid w:val="004F1F3B"/>
    <w:rsid w:val="004F38D6"/>
    <w:rsid w:val="004F3D1B"/>
    <w:rsid w:val="004F43A9"/>
    <w:rsid w:val="004F4A32"/>
    <w:rsid w:val="004F4CB4"/>
    <w:rsid w:val="004F5284"/>
    <w:rsid w:val="004F64F2"/>
    <w:rsid w:val="004F676D"/>
    <w:rsid w:val="004F6896"/>
    <w:rsid w:val="004F7434"/>
    <w:rsid w:val="00500416"/>
    <w:rsid w:val="00500635"/>
    <w:rsid w:val="0050073B"/>
    <w:rsid w:val="00500A52"/>
    <w:rsid w:val="00501FA8"/>
    <w:rsid w:val="005020C4"/>
    <w:rsid w:val="0050243E"/>
    <w:rsid w:val="00503499"/>
    <w:rsid w:val="00504CD9"/>
    <w:rsid w:val="005053BA"/>
    <w:rsid w:val="00505810"/>
    <w:rsid w:val="00505C72"/>
    <w:rsid w:val="0050614B"/>
    <w:rsid w:val="0050799C"/>
    <w:rsid w:val="00507B48"/>
    <w:rsid w:val="0051006F"/>
    <w:rsid w:val="00512FD3"/>
    <w:rsid w:val="00513172"/>
    <w:rsid w:val="005134A5"/>
    <w:rsid w:val="00514B6B"/>
    <w:rsid w:val="00515694"/>
    <w:rsid w:val="005172F3"/>
    <w:rsid w:val="0051743B"/>
    <w:rsid w:val="00517EF0"/>
    <w:rsid w:val="00517FB2"/>
    <w:rsid w:val="00520ABE"/>
    <w:rsid w:val="00520D6E"/>
    <w:rsid w:val="00524224"/>
    <w:rsid w:val="0052440B"/>
    <w:rsid w:val="00524724"/>
    <w:rsid w:val="00526292"/>
    <w:rsid w:val="0052734A"/>
    <w:rsid w:val="00527D18"/>
    <w:rsid w:val="005315E1"/>
    <w:rsid w:val="0053188C"/>
    <w:rsid w:val="00531B7C"/>
    <w:rsid w:val="00531CED"/>
    <w:rsid w:val="00531DAD"/>
    <w:rsid w:val="00531EE4"/>
    <w:rsid w:val="00532B0A"/>
    <w:rsid w:val="00532BA6"/>
    <w:rsid w:val="00533052"/>
    <w:rsid w:val="00534804"/>
    <w:rsid w:val="0053480D"/>
    <w:rsid w:val="00535A30"/>
    <w:rsid w:val="005368B8"/>
    <w:rsid w:val="005370EE"/>
    <w:rsid w:val="00537DAD"/>
    <w:rsid w:val="00540AAD"/>
    <w:rsid w:val="00541DF8"/>
    <w:rsid w:val="00541E5E"/>
    <w:rsid w:val="0054255A"/>
    <w:rsid w:val="005428A3"/>
    <w:rsid w:val="00542FB3"/>
    <w:rsid w:val="00543048"/>
    <w:rsid w:val="00543BE8"/>
    <w:rsid w:val="005462A3"/>
    <w:rsid w:val="00546543"/>
    <w:rsid w:val="005468EA"/>
    <w:rsid w:val="00546B27"/>
    <w:rsid w:val="00547ED2"/>
    <w:rsid w:val="00550979"/>
    <w:rsid w:val="00550E0F"/>
    <w:rsid w:val="00550FF5"/>
    <w:rsid w:val="00550FF8"/>
    <w:rsid w:val="005519F4"/>
    <w:rsid w:val="00552384"/>
    <w:rsid w:val="00552F58"/>
    <w:rsid w:val="00553237"/>
    <w:rsid w:val="00553E02"/>
    <w:rsid w:val="00554145"/>
    <w:rsid w:val="00554805"/>
    <w:rsid w:val="00554E74"/>
    <w:rsid w:val="00555BA4"/>
    <w:rsid w:val="00556427"/>
    <w:rsid w:val="0056021F"/>
    <w:rsid w:val="005615B3"/>
    <w:rsid w:val="00561843"/>
    <w:rsid w:val="00561DD7"/>
    <w:rsid w:val="00563A89"/>
    <w:rsid w:val="00563EC0"/>
    <w:rsid w:val="00563EEB"/>
    <w:rsid w:val="00565B9D"/>
    <w:rsid w:val="00567B2D"/>
    <w:rsid w:val="0057099D"/>
    <w:rsid w:val="00570EC6"/>
    <w:rsid w:val="005714A4"/>
    <w:rsid w:val="00571AE6"/>
    <w:rsid w:val="005745A9"/>
    <w:rsid w:val="005748D7"/>
    <w:rsid w:val="0057510A"/>
    <w:rsid w:val="005756EA"/>
    <w:rsid w:val="005763D0"/>
    <w:rsid w:val="00576D29"/>
    <w:rsid w:val="005774E0"/>
    <w:rsid w:val="0058085B"/>
    <w:rsid w:val="00581099"/>
    <w:rsid w:val="0058115F"/>
    <w:rsid w:val="005813E5"/>
    <w:rsid w:val="00582C32"/>
    <w:rsid w:val="0058486F"/>
    <w:rsid w:val="00584AF0"/>
    <w:rsid w:val="00585596"/>
    <w:rsid w:val="00585865"/>
    <w:rsid w:val="0058588B"/>
    <w:rsid w:val="005858B5"/>
    <w:rsid w:val="00585CED"/>
    <w:rsid w:val="00586045"/>
    <w:rsid w:val="00586B5E"/>
    <w:rsid w:val="00591FA3"/>
    <w:rsid w:val="00592525"/>
    <w:rsid w:val="00592B70"/>
    <w:rsid w:val="005936BA"/>
    <w:rsid w:val="00595858"/>
    <w:rsid w:val="00595963"/>
    <w:rsid w:val="00595B70"/>
    <w:rsid w:val="00595ED1"/>
    <w:rsid w:val="005967E6"/>
    <w:rsid w:val="005975AC"/>
    <w:rsid w:val="005A084F"/>
    <w:rsid w:val="005A2372"/>
    <w:rsid w:val="005A288D"/>
    <w:rsid w:val="005A2B69"/>
    <w:rsid w:val="005A2EEC"/>
    <w:rsid w:val="005A383B"/>
    <w:rsid w:val="005A39BC"/>
    <w:rsid w:val="005A3BE9"/>
    <w:rsid w:val="005A4018"/>
    <w:rsid w:val="005A46CF"/>
    <w:rsid w:val="005A5B65"/>
    <w:rsid w:val="005A62D8"/>
    <w:rsid w:val="005A6CE4"/>
    <w:rsid w:val="005A767C"/>
    <w:rsid w:val="005A772C"/>
    <w:rsid w:val="005B2BD2"/>
    <w:rsid w:val="005B3151"/>
    <w:rsid w:val="005B3A84"/>
    <w:rsid w:val="005B4370"/>
    <w:rsid w:val="005B43F8"/>
    <w:rsid w:val="005B4B82"/>
    <w:rsid w:val="005B5188"/>
    <w:rsid w:val="005B5555"/>
    <w:rsid w:val="005B5565"/>
    <w:rsid w:val="005B5F2C"/>
    <w:rsid w:val="005B61DC"/>
    <w:rsid w:val="005B679B"/>
    <w:rsid w:val="005B6908"/>
    <w:rsid w:val="005B7BEC"/>
    <w:rsid w:val="005C0BF3"/>
    <w:rsid w:val="005C22D0"/>
    <w:rsid w:val="005C30EA"/>
    <w:rsid w:val="005C384F"/>
    <w:rsid w:val="005C423E"/>
    <w:rsid w:val="005C53A5"/>
    <w:rsid w:val="005C759E"/>
    <w:rsid w:val="005C79F2"/>
    <w:rsid w:val="005C7E1A"/>
    <w:rsid w:val="005D03FF"/>
    <w:rsid w:val="005D1554"/>
    <w:rsid w:val="005D1E37"/>
    <w:rsid w:val="005D29B0"/>
    <w:rsid w:val="005D2E64"/>
    <w:rsid w:val="005D331A"/>
    <w:rsid w:val="005D3674"/>
    <w:rsid w:val="005D3A3A"/>
    <w:rsid w:val="005D3DD3"/>
    <w:rsid w:val="005D4804"/>
    <w:rsid w:val="005D4E06"/>
    <w:rsid w:val="005D58FA"/>
    <w:rsid w:val="005D63A9"/>
    <w:rsid w:val="005D663B"/>
    <w:rsid w:val="005D67D6"/>
    <w:rsid w:val="005D6E97"/>
    <w:rsid w:val="005D7BFE"/>
    <w:rsid w:val="005E117E"/>
    <w:rsid w:val="005E11A9"/>
    <w:rsid w:val="005E1913"/>
    <w:rsid w:val="005E1E14"/>
    <w:rsid w:val="005E2715"/>
    <w:rsid w:val="005E2D0A"/>
    <w:rsid w:val="005E2E58"/>
    <w:rsid w:val="005E3135"/>
    <w:rsid w:val="005E3E60"/>
    <w:rsid w:val="005E3F2B"/>
    <w:rsid w:val="005E6069"/>
    <w:rsid w:val="005E6760"/>
    <w:rsid w:val="005E7331"/>
    <w:rsid w:val="005E7463"/>
    <w:rsid w:val="005E7AF4"/>
    <w:rsid w:val="005F09D6"/>
    <w:rsid w:val="005F0B24"/>
    <w:rsid w:val="005F0F2D"/>
    <w:rsid w:val="005F1D0F"/>
    <w:rsid w:val="005F219C"/>
    <w:rsid w:val="005F29F5"/>
    <w:rsid w:val="005F3F11"/>
    <w:rsid w:val="005F482C"/>
    <w:rsid w:val="005F49C5"/>
    <w:rsid w:val="005F550F"/>
    <w:rsid w:val="005F56A2"/>
    <w:rsid w:val="005F6B83"/>
    <w:rsid w:val="005F71C7"/>
    <w:rsid w:val="005F7769"/>
    <w:rsid w:val="006009DE"/>
    <w:rsid w:val="00600BA3"/>
    <w:rsid w:val="0060170F"/>
    <w:rsid w:val="0060183F"/>
    <w:rsid w:val="00603D71"/>
    <w:rsid w:val="00603DE0"/>
    <w:rsid w:val="00604251"/>
    <w:rsid w:val="0060457B"/>
    <w:rsid w:val="006045B9"/>
    <w:rsid w:val="00604A3E"/>
    <w:rsid w:val="006057E8"/>
    <w:rsid w:val="006070B9"/>
    <w:rsid w:val="00607469"/>
    <w:rsid w:val="0060755A"/>
    <w:rsid w:val="00610268"/>
    <w:rsid w:val="00610AF9"/>
    <w:rsid w:val="0061177D"/>
    <w:rsid w:val="006121A9"/>
    <w:rsid w:val="00612438"/>
    <w:rsid w:val="006125FC"/>
    <w:rsid w:val="00613454"/>
    <w:rsid w:val="0061371C"/>
    <w:rsid w:val="0061377D"/>
    <w:rsid w:val="00613A35"/>
    <w:rsid w:val="00613EDB"/>
    <w:rsid w:val="006143C2"/>
    <w:rsid w:val="006150F5"/>
    <w:rsid w:val="006164E2"/>
    <w:rsid w:val="006169A5"/>
    <w:rsid w:val="00617DD6"/>
    <w:rsid w:val="00617F6B"/>
    <w:rsid w:val="0062044B"/>
    <w:rsid w:val="0062091E"/>
    <w:rsid w:val="006215FD"/>
    <w:rsid w:val="006222F6"/>
    <w:rsid w:val="00622B0B"/>
    <w:rsid w:val="00622B2C"/>
    <w:rsid w:val="00623595"/>
    <w:rsid w:val="0062389E"/>
    <w:rsid w:val="00624E32"/>
    <w:rsid w:val="00625747"/>
    <w:rsid w:val="00625C1F"/>
    <w:rsid w:val="00627FA1"/>
    <w:rsid w:val="00630166"/>
    <w:rsid w:val="00631649"/>
    <w:rsid w:val="006323B9"/>
    <w:rsid w:val="00632905"/>
    <w:rsid w:val="00632D2A"/>
    <w:rsid w:val="00633C3A"/>
    <w:rsid w:val="0063421A"/>
    <w:rsid w:val="00634702"/>
    <w:rsid w:val="00634A97"/>
    <w:rsid w:val="0063502E"/>
    <w:rsid w:val="0063540C"/>
    <w:rsid w:val="00635C4D"/>
    <w:rsid w:val="006361CD"/>
    <w:rsid w:val="006370EF"/>
    <w:rsid w:val="006378D8"/>
    <w:rsid w:val="00637ECB"/>
    <w:rsid w:val="006411DB"/>
    <w:rsid w:val="006419B9"/>
    <w:rsid w:val="00641ADC"/>
    <w:rsid w:val="00641FC6"/>
    <w:rsid w:val="00642DDD"/>
    <w:rsid w:val="0064303C"/>
    <w:rsid w:val="00646BED"/>
    <w:rsid w:val="006502A9"/>
    <w:rsid w:val="00651EA5"/>
    <w:rsid w:val="0065213A"/>
    <w:rsid w:val="0065260D"/>
    <w:rsid w:val="00653384"/>
    <w:rsid w:val="00653A8F"/>
    <w:rsid w:val="00653C39"/>
    <w:rsid w:val="0065530C"/>
    <w:rsid w:val="0065534E"/>
    <w:rsid w:val="00656211"/>
    <w:rsid w:val="00656863"/>
    <w:rsid w:val="006573A0"/>
    <w:rsid w:val="00657774"/>
    <w:rsid w:val="00657879"/>
    <w:rsid w:val="00657BC1"/>
    <w:rsid w:val="006605F2"/>
    <w:rsid w:val="00660BFC"/>
    <w:rsid w:val="006611C7"/>
    <w:rsid w:val="00662459"/>
    <w:rsid w:val="0066527A"/>
    <w:rsid w:val="00665D25"/>
    <w:rsid w:val="006662C3"/>
    <w:rsid w:val="006669E9"/>
    <w:rsid w:val="006672F2"/>
    <w:rsid w:val="0066744C"/>
    <w:rsid w:val="006701C5"/>
    <w:rsid w:val="00670456"/>
    <w:rsid w:val="00670D23"/>
    <w:rsid w:val="00670DD6"/>
    <w:rsid w:val="006717D9"/>
    <w:rsid w:val="00672A6D"/>
    <w:rsid w:val="00673084"/>
    <w:rsid w:val="00673125"/>
    <w:rsid w:val="00674D3F"/>
    <w:rsid w:val="00674E68"/>
    <w:rsid w:val="00674F8C"/>
    <w:rsid w:val="00675E51"/>
    <w:rsid w:val="00676A83"/>
    <w:rsid w:val="00676D04"/>
    <w:rsid w:val="0067791C"/>
    <w:rsid w:val="00677EDC"/>
    <w:rsid w:val="006803B4"/>
    <w:rsid w:val="00680898"/>
    <w:rsid w:val="0068159F"/>
    <w:rsid w:val="006819B4"/>
    <w:rsid w:val="0068220C"/>
    <w:rsid w:val="0068307A"/>
    <w:rsid w:val="00683155"/>
    <w:rsid w:val="006836B2"/>
    <w:rsid w:val="00683F32"/>
    <w:rsid w:val="00684ECA"/>
    <w:rsid w:val="006853B4"/>
    <w:rsid w:val="006908D9"/>
    <w:rsid w:val="006913C1"/>
    <w:rsid w:val="00691F18"/>
    <w:rsid w:val="00692864"/>
    <w:rsid w:val="00693422"/>
    <w:rsid w:val="00693ADF"/>
    <w:rsid w:val="00693FCE"/>
    <w:rsid w:val="0069403D"/>
    <w:rsid w:val="006955DE"/>
    <w:rsid w:val="006966D6"/>
    <w:rsid w:val="00696957"/>
    <w:rsid w:val="00696C95"/>
    <w:rsid w:val="006974B3"/>
    <w:rsid w:val="006A0AFD"/>
    <w:rsid w:val="006A0F0D"/>
    <w:rsid w:val="006A0F1F"/>
    <w:rsid w:val="006A12D0"/>
    <w:rsid w:val="006A143C"/>
    <w:rsid w:val="006A173B"/>
    <w:rsid w:val="006A1B05"/>
    <w:rsid w:val="006A3247"/>
    <w:rsid w:val="006A328F"/>
    <w:rsid w:val="006A3764"/>
    <w:rsid w:val="006A5EBD"/>
    <w:rsid w:val="006A6B6D"/>
    <w:rsid w:val="006A7531"/>
    <w:rsid w:val="006A7A25"/>
    <w:rsid w:val="006B0A14"/>
    <w:rsid w:val="006B1D29"/>
    <w:rsid w:val="006B2F30"/>
    <w:rsid w:val="006B33BB"/>
    <w:rsid w:val="006B33DE"/>
    <w:rsid w:val="006B3985"/>
    <w:rsid w:val="006B3E42"/>
    <w:rsid w:val="006B6330"/>
    <w:rsid w:val="006B6C17"/>
    <w:rsid w:val="006B76C3"/>
    <w:rsid w:val="006C0B6F"/>
    <w:rsid w:val="006C1DAF"/>
    <w:rsid w:val="006C2349"/>
    <w:rsid w:val="006C3034"/>
    <w:rsid w:val="006C4A31"/>
    <w:rsid w:val="006C4A90"/>
    <w:rsid w:val="006C4CF0"/>
    <w:rsid w:val="006C528C"/>
    <w:rsid w:val="006C5A5C"/>
    <w:rsid w:val="006C7C6C"/>
    <w:rsid w:val="006C7E95"/>
    <w:rsid w:val="006D0319"/>
    <w:rsid w:val="006D035F"/>
    <w:rsid w:val="006D045C"/>
    <w:rsid w:val="006D0826"/>
    <w:rsid w:val="006D156F"/>
    <w:rsid w:val="006D15A3"/>
    <w:rsid w:val="006D1899"/>
    <w:rsid w:val="006D23D2"/>
    <w:rsid w:val="006D256D"/>
    <w:rsid w:val="006D269D"/>
    <w:rsid w:val="006D36D9"/>
    <w:rsid w:val="006D3A80"/>
    <w:rsid w:val="006D4DAE"/>
    <w:rsid w:val="006D54A0"/>
    <w:rsid w:val="006E0423"/>
    <w:rsid w:val="006E04CB"/>
    <w:rsid w:val="006E15B4"/>
    <w:rsid w:val="006E25E7"/>
    <w:rsid w:val="006E27A3"/>
    <w:rsid w:val="006E28FD"/>
    <w:rsid w:val="006E3408"/>
    <w:rsid w:val="006E373B"/>
    <w:rsid w:val="006E3EEA"/>
    <w:rsid w:val="006E3F0E"/>
    <w:rsid w:val="006E41B7"/>
    <w:rsid w:val="006E4C07"/>
    <w:rsid w:val="006E638C"/>
    <w:rsid w:val="006E6B61"/>
    <w:rsid w:val="006E7680"/>
    <w:rsid w:val="006E7748"/>
    <w:rsid w:val="006F1222"/>
    <w:rsid w:val="006F1523"/>
    <w:rsid w:val="006F16C4"/>
    <w:rsid w:val="006F2FF0"/>
    <w:rsid w:val="006F398F"/>
    <w:rsid w:val="006F43F9"/>
    <w:rsid w:val="006F44E5"/>
    <w:rsid w:val="006F4A91"/>
    <w:rsid w:val="006F4B89"/>
    <w:rsid w:val="006F6B06"/>
    <w:rsid w:val="006F71F5"/>
    <w:rsid w:val="006F7E47"/>
    <w:rsid w:val="00700633"/>
    <w:rsid w:val="00701A85"/>
    <w:rsid w:val="007020C1"/>
    <w:rsid w:val="00702AD9"/>
    <w:rsid w:val="00702AEA"/>
    <w:rsid w:val="0070346E"/>
    <w:rsid w:val="007038E5"/>
    <w:rsid w:val="00703C40"/>
    <w:rsid w:val="007041B3"/>
    <w:rsid w:val="00704FA9"/>
    <w:rsid w:val="00704FF7"/>
    <w:rsid w:val="0070545B"/>
    <w:rsid w:val="0070554B"/>
    <w:rsid w:val="00707D4E"/>
    <w:rsid w:val="00707E00"/>
    <w:rsid w:val="007102D7"/>
    <w:rsid w:val="00710883"/>
    <w:rsid w:val="00711D43"/>
    <w:rsid w:val="007130E9"/>
    <w:rsid w:val="00713CA1"/>
    <w:rsid w:val="0071446E"/>
    <w:rsid w:val="00714837"/>
    <w:rsid w:val="00715054"/>
    <w:rsid w:val="00715496"/>
    <w:rsid w:val="0071576A"/>
    <w:rsid w:val="00715D57"/>
    <w:rsid w:val="00715F79"/>
    <w:rsid w:val="007174FB"/>
    <w:rsid w:val="00717909"/>
    <w:rsid w:val="00720C8A"/>
    <w:rsid w:val="0072126F"/>
    <w:rsid w:val="00722BBD"/>
    <w:rsid w:val="00722DDC"/>
    <w:rsid w:val="007230E0"/>
    <w:rsid w:val="007235BB"/>
    <w:rsid w:val="00724963"/>
    <w:rsid w:val="007254E5"/>
    <w:rsid w:val="007257E4"/>
    <w:rsid w:val="007259FF"/>
    <w:rsid w:val="007260D7"/>
    <w:rsid w:val="00726523"/>
    <w:rsid w:val="0072683A"/>
    <w:rsid w:val="00726B26"/>
    <w:rsid w:val="00726BC3"/>
    <w:rsid w:val="00727044"/>
    <w:rsid w:val="007273CE"/>
    <w:rsid w:val="007304CB"/>
    <w:rsid w:val="007314A6"/>
    <w:rsid w:val="00731575"/>
    <w:rsid w:val="007319A2"/>
    <w:rsid w:val="00731F0D"/>
    <w:rsid w:val="007323E6"/>
    <w:rsid w:val="007329ED"/>
    <w:rsid w:val="00732A34"/>
    <w:rsid w:val="00734F46"/>
    <w:rsid w:val="0073670C"/>
    <w:rsid w:val="00736EB4"/>
    <w:rsid w:val="00737943"/>
    <w:rsid w:val="0074058B"/>
    <w:rsid w:val="00740FB3"/>
    <w:rsid w:val="00741C30"/>
    <w:rsid w:val="0074382E"/>
    <w:rsid w:val="00743EA3"/>
    <w:rsid w:val="007440E6"/>
    <w:rsid w:val="007449B4"/>
    <w:rsid w:val="00744DE2"/>
    <w:rsid w:val="00745079"/>
    <w:rsid w:val="00745593"/>
    <w:rsid w:val="00745666"/>
    <w:rsid w:val="007465DF"/>
    <w:rsid w:val="00746985"/>
    <w:rsid w:val="00747E31"/>
    <w:rsid w:val="00750269"/>
    <w:rsid w:val="007509A6"/>
    <w:rsid w:val="007511D0"/>
    <w:rsid w:val="00751A78"/>
    <w:rsid w:val="00751C20"/>
    <w:rsid w:val="0075361D"/>
    <w:rsid w:val="00753D0C"/>
    <w:rsid w:val="00754457"/>
    <w:rsid w:val="00754813"/>
    <w:rsid w:val="00754A40"/>
    <w:rsid w:val="007572BE"/>
    <w:rsid w:val="00760506"/>
    <w:rsid w:val="0076060C"/>
    <w:rsid w:val="00760A02"/>
    <w:rsid w:val="00761CDC"/>
    <w:rsid w:val="00762286"/>
    <w:rsid w:val="00762FED"/>
    <w:rsid w:val="00763148"/>
    <w:rsid w:val="00763218"/>
    <w:rsid w:val="007639C5"/>
    <w:rsid w:val="00763A33"/>
    <w:rsid w:val="00764140"/>
    <w:rsid w:val="00764A2C"/>
    <w:rsid w:val="00764E84"/>
    <w:rsid w:val="0076581C"/>
    <w:rsid w:val="00765C28"/>
    <w:rsid w:val="00766C2F"/>
    <w:rsid w:val="00766E95"/>
    <w:rsid w:val="0077012B"/>
    <w:rsid w:val="00771A75"/>
    <w:rsid w:val="0077210B"/>
    <w:rsid w:val="00772573"/>
    <w:rsid w:val="007725F8"/>
    <w:rsid w:val="00772B09"/>
    <w:rsid w:val="00772C5B"/>
    <w:rsid w:val="00772D12"/>
    <w:rsid w:val="00772E31"/>
    <w:rsid w:val="00772EFD"/>
    <w:rsid w:val="007734AB"/>
    <w:rsid w:val="007735E5"/>
    <w:rsid w:val="007741EA"/>
    <w:rsid w:val="00774FE9"/>
    <w:rsid w:val="007750D2"/>
    <w:rsid w:val="0077727C"/>
    <w:rsid w:val="007777F0"/>
    <w:rsid w:val="00780E90"/>
    <w:rsid w:val="00780EA7"/>
    <w:rsid w:val="00781B1C"/>
    <w:rsid w:val="00782403"/>
    <w:rsid w:val="00783EFB"/>
    <w:rsid w:val="00783F79"/>
    <w:rsid w:val="00784054"/>
    <w:rsid w:val="00784619"/>
    <w:rsid w:val="007849CD"/>
    <w:rsid w:val="00784D89"/>
    <w:rsid w:val="00785F2B"/>
    <w:rsid w:val="00786185"/>
    <w:rsid w:val="00787732"/>
    <w:rsid w:val="00787EC6"/>
    <w:rsid w:val="00790172"/>
    <w:rsid w:val="00791495"/>
    <w:rsid w:val="00791B62"/>
    <w:rsid w:val="00792A08"/>
    <w:rsid w:val="00792C25"/>
    <w:rsid w:val="00793355"/>
    <w:rsid w:val="00794582"/>
    <w:rsid w:val="00795ADE"/>
    <w:rsid w:val="00795F54"/>
    <w:rsid w:val="007966D2"/>
    <w:rsid w:val="00796941"/>
    <w:rsid w:val="007970EF"/>
    <w:rsid w:val="00797B20"/>
    <w:rsid w:val="00797CF7"/>
    <w:rsid w:val="00797D23"/>
    <w:rsid w:val="00797DCC"/>
    <w:rsid w:val="007A0349"/>
    <w:rsid w:val="007A0B9A"/>
    <w:rsid w:val="007A18DA"/>
    <w:rsid w:val="007A2101"/>
    <w:rsid w:val="007A2FBA"/>
    <w:rsid w:val="007A31CF"/>
    <w:rsid w:val="007A3662"/>
    <w:rsid w:val="007A4D7B"/>
    <w:rsid w:val="007A517A"/>
    <w:rsid w:val="007A580C"/>
    <w:rsid w:val="007A5BF5"/>
    <w:rsid w:val="007A6DC8"/>
    <w:rsid w:val="007A74B1"/>
    <w:rsid w:val="007A759D"/>
    <w:rsid w:val="007A781B"/>
    <w:rsid w:val="007B08FD"/>
    <w:rsid w:val="007B096E"/>
    <w:rsid w:val="007B0AE6"/>
    <w:rsid w:val="007B11FD"/>
    <w:rsid w:val="007B1AEB"/>
    <w:rsid w:val="007B1AF4"/>
    <w:rsid w:val="007B26AA"/>
    <w:rsid w:val="007B294D"/>
    <w:rsid w:val="007B2EA3"/>
    <w:rsid w:val="007B2EDA"/>
    <w:rsid w:val="007B4A23"/>
    <w:rsid w:val="007B4A92"/>
    <w:rsid w:val="007B4F2C"/>
    <w:rsid w:val="007B5110"/>
    <w:rsid w:val="007B6C69"/>
    <w:rsid w:val="007B71B9"/>
    <w:rsid w:val="007B71CB"/>
    <w:rsid w:val="007B7740"/>
    <w:rsid w:val="007B7877"/>
    <w:rsid w:val="007B7C8A"/>
    <w:rsid w:val="007C1118"/>
    <w:rsid w:val="007C2070"/>
    <w:rsid w:val="007C212E"/>
    <w:rsid w:val="007C2FD7"/>
    <w:rsid w:val="007C3889"/>
    <w:rsid w:val="007C38B4"/>
    <w:rsid w:val="007C435B"/>
    <w:rsid w:val="007C45AB"/>
    <w:rsid w:val="007C5F1E"/>
    <w:rsid w:val="007C5FE4"/>
    <w:rsid w:val="007C797F"/>
    <w:rsid w:val="007D0372"/>
    <w:rsid w:val="007D195D"/>
    <w:rsid w:val="007D1CB3"/>
    <w:rsid w:val="007D28B7"/>
    <w:rsid w:val="007D3F92"/>
    <w:rsid w:val="007D77B2"/>
    <w:rsid w:val="007E0568"/>
    <w:rsid w:val="007E0615"/>
    <w:rsid w:val="007E1C80"/>
    <w:rsid w:val="007E2360"/>
    <w:rsid w:val="007E2C05"/>
    <w:rsid w:val="007E4F3D"/>
    <w:rsid w:val="007E4FA0"/>
    <w:rsid w:val="007E63CD"/>
    <w:rsid w:val="007E64E9"/>
    <w:rsid w:val="007E67D7"/>
    <w:rsid w:val="007E67E8"/>
    <w:rsid w:val="007E74C2"/>
    <w:rsid w:val="007E7873"/>
    <w:rsid w:val="007E7D7C"/>
    <w:rsid w:val="007F03FB"/>
    <w:rsid w:val="007F08F9"/>
    <w:rsid w:val="007F0AB2"/>
    <w:rsid w:val="007F1715"/>
    <w:rsid w:val="007F2C58"/>
    <w:rsid w:val="007F3362"/>
    <w:rsid w:val="007F3B3E"/>
    <w:rsid w:val="007F449A"/>
    <w:rsid w:val="007F5990"/>
    <w:rsid w:val="007F67CD"/>
    <w:rsid w:val="007F7445"/>
    <w:rsid w:val="007F7690"/>
    <w:rsid w:val="007F76F8"/>
    <w:rsid w:val="008017FB"/>
    <w:rsid w:val="0080182A"/>
    <w:rsid w:val="008018F4"/>
    <w:rsid w:val="00801E0C"/>
    <w:rsid w:val="008025B6"/>
    <w:rsid w:val="00802766"/>
    <w:rsid w:val="00802F47"/>
    <w:rsid w:val="008033A0"/>
    <w:rsid w:val="008033DF"/>
    <w:rsid w:val="008042CD"/>
    <w:rsid w:val="00804437"/>
    <w:rsid w:val="008047C7"/>
    <w:rsid w:val="00805F44"/>
    <w:rsid w:val="00806254"/>
    <w:rsid w:val="00806533"/>
    <w:rsid w:val="00806884"/>
    <w:rsid w:val="00806A84"/>
    <w:rsid w:val="00806BD0"/>
    <w:rsid w:val="00807312"/>
    <w:rsid w:val="00807494"/>
    <w:rsid w:val="008077A2"/>
    <w:rsid w:val="00807AAE"/>
    <w:rsid w:val="008102AE"/>
    <w:rsid w:val="00811462"/>
    <w:rsid w:val="0081199E"/>
    <w:rsid w:val="008128B9"/>
    <w:rsid w:val="008128BA"/>
    <w:rsid w:val="00812B8C"/>
    <w:rsid w:val="00813C44"/>
    <w:rsid w:val="00813F13"/>
    <w:rsid w:val="00813F8F"/>
    <w:rsid w:val="0081471E"/>
    <w:rsid w:val="00815DA2"/>
    <w:rsid w:val="00817000"/>
    <w:rsid w:val="008172FE"/>
    <w:rsid w:val="00817300"/>
    <w:rsid w:val="008173EC"/>
    <w:rsid w:val="00820B3E"/>
    <w:rsid w:val="00821311"/>
    <w:rsid w:val="008218A7"/>
    <w:rsid w:val="00821E58"/>
    <w:rsid w:val="00824131"/>
    <w:rsid w:val="00825689"/>
    <w:rsid w:val="008257EB"/>
    <w:rsid w:val="0082589F"/>
    <w:rsid w:val="00825CEA"/>
    <w:rsid w:val="00826DA1"/>
    <w:rsid w:val="00826F08"/>
    <w:rsid w:val="00827AAC"/>
    <w:rsid w:val="00827F79"/>
    <w:rsid w:val="00830261"/>
    <w:rsid w:val="0083031E"/>
    <w:rsid w:val="00831ED4"/>
    <w:rsid w:val="008340CE"/>
    <w:rsid w:val="008341E8"/>
    <w:rsid w:val="00834285"/>
    <w:rsid w:val="00835480"/>
    <w:rsid w:val="00837D68"/>
    <w:rsid w:val="008407F0"/>
    <w:rsid w:val="00840AF8"/>
    <w:rsid w:val="00841295"/>
    <w:rsid w:val="00841562"/>
    <w:rsid w:val="008415A3"/>
    <w:rsid w:val="00841ABB"/>
    <w:rsid w:val="00842120"/>
    <w:rsid w:val="00844296"/>
    <w:rsid w:val="00844AD2"/>
    <w:rsid w:val="00844E39"/>
    <w:rsid w:val="00845473"/>
    <w:rsid w:val="008462BA"/>
    <w:rsid w:val="00846ACA"/>
    <w:rsid w:val="00850209"/>
    <w:rsid w:val="008503BF"/>
    <w:rsid w:val="0085079F"/>
    <w:rsid w:val="00850991"/>
    <w:rsid w:val="00850ABF"/>
    <w:rsid w:val="00850D07"/>
    <w:rsid w:val="0085130F"/>
    <w:rsid w:val="00851E1B"/>
    <w:rsid w:val="00851ED7"/>
    <w:rsid w:val="008526B2"/>
    <w:rsid w:val="008534E4"/>
    <w:rsid w:val="00854BE6"/>
    <w:rsid w:val="0085541E"/>
    <w:rsid w:val="0085615E"/>
    <w:rsid w:val="008565F3"/>
    <w:rsid w:val="00857224"/>
    <w:rsid w:val="0085787B"/>
    <w:rsid w:val="00857A11"/>
    <w:rsid w:val="00857F7D"/>
    <w:rsid w:val="00860F49"/>
    <w:rsid w:val="0086155F"/>
    <w:rsid w:val="00862169"/>
    <w:rsid w:val="00862613"/>
    <w:rsid w:val="00862D33"/>
    <w:rsid w:val="00862ED1"/>
    <w:rsid w:val="00863BA7"/>
    <w:rsid w:val="00863E15"/>
    <w:rsid w:val="0086462B"/>
    <w:rsid w:val="00864A7B"/>
    <w:rsid w:val="00864AA9"/>
    <w:rsid w:val="00864CEA"/>
    <w:rsid w:val="00864FB4"/>
    <w:rsid w:val="0086665D"/>
    <w:rsid w:val="00866D63"/>
    <w:rsid w:val="008675C2"/>
    <w:rsid w:val="0086761B"/>
    <w:rsid w:val="00870159"/>
    <w:rsid w:val="00870591"/>
    <w:rsid w:val="00870C2C"/>
    <w:rsid w:val="00870F25"/>
    <w:rsid w:val="008712E4"/>
    <w:rsid w:val="00871752"/>
    <w:rsid w:val="00871B0A"/>
    <w:rsid w:val="00872550"/>
    <w:rsid w:val="00872A00"/>
    <w:rsid w:val="00872F88"/>
    <w:rsid w:val="008732C1"/>
    <w:rsid w:val="00873546"/>
    <w:rsid w:val="00873814"/>
    <w:rsid w:val="008742F2"/>
    <w:rsid w:val="0087443B"/>
    <w:rsid w:val="00874AD3"/>
    <w:rsid w:val="008750E7"/>
    <w:rsid w:val="00875570"/>
    <w:rsid w:val="00875F9D"/>
    <w:rsid w:val="0087678D"/>
    <w:rsid w:val="00876CDA"/>
    <w:rsid w:val="00877DF5"/>
    <w:rsid w:val="008812BF"/>
    <w:rsid w:val="0088163C"/>
    <w:rsid w:val="00881961"/>
    <w:rsid w:val="0088297E"/>
    <w:rsid w:val="00882BC8"/>
    <w:rsid w:val="0088306D"/>
    <w:rsid w:val="00884131"/>
    <w:rsid w:val="008842DF"/>
    <w:rsid w:val="00884367"/>
    <w:rsid w:val="0088460F"/>
    <w:rsid w:val="008847C2"/>
    <w:rsid w:val="00884F4F"/>
    <w:rsid w:val="00885172"/>
    <w:rsid w:val="00886D6E"/>
    <w:rsid w:val="0088766E"/>
    <w:rsid w:val="00887CA1"/>
    <w:rsid w:val="00887D31"/>
    <w:rsid w:val="00887E3E"/>
    <w:rsid w:val="00887EFC"/>
    <w:rsid w:val="00890448"/>
    <w:rsid w:val="00890F52"/>
    <w:rsid w:val="00891DB7"/>
    <w:rsid w:val="00891EA9"/>
    <w:rsid w:val="00892FF2"/>
    <w:rsid w:val="008947E9"/>
    <w:rsid w:val="008950B4"/>
    <w:rsid w:val="00895A44"/>
    <w:rsid w:val="0089713E"/>
    <w:rsid w:val="00897494"/>
    <w:rsid w:val="00897734"/>
    <w:rsid w:val="008A0755"/>
    <w:rsid w:val="008A0A6A"/>
    <w:rsid w:val="008A0E69"/>
    <w:rsid w:val="008A1B6E"/>
    <w:rsid w:val="008A2810"/>
    <w:rsid w:val="008A3947"/>
    <w:rsid w:val="008A3FFC"/>
    <w:rsid w:val="008A4886"/>
    <w:rsid w:val="008A4F04"/>
    <w:rsid w:val="008A501F"/>
    <w:rsid w:val="008A52AC"/>
    <w:rsid w:val="008A5A7B"/>
    <w:rsid w:val="008A5FD5"/>
    <w:rsid w:val="008A642A"/>
    <w:rsid w:val="008A7E88"/>
    <w:rsid w:val="008B1FEA"/>
    <w:rsid w:val="008B24E4"/>
    <w:rsid w:val="008B28D7"/>
    <w:rsid w:val="008B2CED"/>
    <w:rsid w:val="008B3BF7"/>
    <w:rsid w:val="008B4A63"/>
    <w:rsid w:val="008B626A"/>
    <w:rsid w:val="008B6386"/>
    <w:rsid w:val="008B6809"/>
    <w:rsid w:val="008B68FE"/>
    <w:rsid w:val="008B71D7"/>
    <w:rsid w:val="008B7A75"/>
    <w:rsid w:val="008B7ACA"/>
    <w:rsid w:val="008B7BD2"/>
    <w:rsid w:val="008B7CAF"/>
    <w:rsid w:val="008C0AB3"/>
    <w:rsid w:val="008C2116"/>
    <w:rsid w:val="008C2DC2"/>
    <w:rsid w:val="008C2F4B"/>
    <w:rsid w:val="008C31DE"/>
    <w:rsid w:val="008C3653"/>
    <w:rsid w:val="008C368E"/>
    <w:rsid w:val="008C3C68"/>
    <w:rsid w:val="008C3EF8"/>
    <w:rsid w:val="008C48C0"/>
    <w:rsid w:val="008C5B68"/>
    <w:rsid w:val="008C7250"/>
    <w:rsid w:val="008C73E1"/>
    <w:rsid w:val="008C786B"/>
    <w:rsid w:val="008D0014"/>
    <w:rsid w:val="008D03F5"/>
    <w:rsid w:val="008D04DC"/>
    <w:rsid w:val="008D051D"/>
    <w:rsid w:val="008D0A77"/>
    <w:rsid w:val="008D0B75"/>
    <w:rsid w:val="008D0DA5"/>
    <w:rsid w:val="008D13AA"/>
    <w:rsid w:val="008D20FC"/>
    <w:rsid w:val="008D274F"/>
    <w:rsid w:val="008D48CE"/>
    <w:rsid w:val="008D4F75"/>
    <w:rsid w:val="008D51D1"/>
    <w:rsid w:val="008D60B3"/>
    <w:rsid w:val="008D7C0F"/>
    <w:rsid w:val="008D7FDF"/>
    <w:rsid w:val="008E016C"/>
    <w:rsid w:val="008E0F12"/>
    <w:rsid w:val="008E1734"/>
    <w:rsid w:val="008E2B95"/>
    <w:rsid w:val="008E309B"/>
    <w:rsid w:val="008E34DC"/>
    <w:rsid w:val="008E369E"/>
    <w:rsid w:val="008E3851"/>
    <w:rsid w:val="008E3D5F"/>
    <w:rsid w:val="008E3FA9"/>
    <w:rsid w:val="008E452B"/>
    <w:rsid w:val="008E5421"/>
    <w:rsid w:val="008E5600"/>
    <w:rsid w:val="008E58A8"/>
    <w:rsid w:val="008E5F28"/>
    <w:rsid w:val="008E63D0"/>
    <w:rsid w:val="008F15F9"/>
    <w:rsid w:val="008F3122"/>
    <w:rsid w:val="008F38B4"/>
    <w:rsid w:val="008F42CA"/>
    <w:rsid w:val="008F4BD5"/>
    <w:rsid w:val="008F55F7"/>
    <w:rsid w:val="008F58D9"/>
    <w:rsid w:val="008F5EFD"/>
    <w:rsid w:val="008F69B8"/>
    <w:rsid w:val="008F7820"/>
    <w:rsid w:val="0090136A"/>
    <w:rsid w:val="0090159A"/>
    <w:rsid w:val="00901EAF"/>
    <w:rsid w:val="00902B3F"/>
    <w:rsid w:val="00903107"/>
    <w:rsid w:val="00903553"/>
    <w:rsid w:val="009035A8"/>
    <w:rsid w:val="00903D03"/>
    <w:rsid w:val="00903D78"/>
    <w:rsid w:val="00904505"/>
    <w:rsid w:val="00904C52"/>
    <w:rsid w:val="00905914"/>
    <w:rsid w:val="00905B0C"/>
    <w:rsid w:val="00907400"/>
    <w:rsid w:val="00910000"/>
    <w:rsid w:val="00910933"/>
    <w:rsid w:val="00911103"/>
    <w:rsid w:val="0091161A"/>
    <w:rsid w:val="00911835"/>
    <w:rsid w:val="00912438"/>
    <w:rsid w:val="00912877"/>
    <w:rsid w:val="00912B79"/>
    <w:rsid w:val="00912CA2"/>
    <w:rsid w:val="009148E0"/>
    <w:rsid w:val="00915468"/>
    <w:rsid w:val="00915BF5"/>
    <w:rsid w:val="00915D8C"/>
    <w:rsid w:val="00916DAC"/>
    <w:rsid w:val="009172AB"/>
    <w:rsid w:val="00917941"/>
    <w:rsid w:val="00920ADF"/>
    <w:rsid w:val="009225B7"/>
    <w:rsid w:val="00922C72"/>
    <w:rsid w:val="009234B6"/>
    <w:rsid w:val="00923683"/>
    <w:rsid w:val="00923841"/>
    <w:rsid w:val="00923B60"/>
    <w:rsid w:val="00923EB9"/>
    <w:rsid w:val="00924872"/>
    <w:rsid w:val="00924C8F"/>
    <w:rsid w:val="0092502D"/>
    <w:rsid w:val="009252CD"/>
    <w:rsid w:val="009259AD"/>
    <w:rsid w:val="00925BF7"/>
    <w:rsid w:val="009265CA"/>
    <w:rsid w:val="00926A22"/>
    <w:rsid w:val="009275AA"/>
    <w:rsid w:val="009301FD"/>
    <w:rsid w:val="00930201"/>
    <w:rsid w:val="0093133D"/>
    <w:rsid w:val="00931EFE"/>
    <w:rsid w:val="0093273D"/>
    <w:rsid w:val="00932850"/>
    <w:rsid w:val="009339A7"/>
    <w:rsid w:val="00933EC3"/>
    <w:rsid w:val="009344BC"/>
    <w:rsid w:val="00935831"/>
    <w:rsid w:val="0093676E"/>
    <w:rsid w:val="00936C2A"/>
    <w:rsid w:val="009376C8"/>
    <w:rsid w:val="00940516"/>
    <w:rsid w:val="00940BE6"/>
    <w:rsid w:val="00940BFF"/>
    <w:rsid w:val="009413F1"/>
    <w:rsid w:val="00941546"/>
    <w:rsid w:val="009419C7"/>
    <w:rsid w:val="00942195"/>
    <w:rsid w:val="0094417C"/>
    <w:rsid w:val="0094538A"/>
    <w:rsid w:val="00945477"/>
    <w:rsid w:val="009463E8"/>
    <w:rsid w:val="0094675E"/>
    <w:rsid w:val="00946C89"/>
    <w:rsid w:val="00946D36"/>
    <w:rsid w:val="009476A4"/>
    <w:rsid w:val="00950935"/>
    <w:rsid w:val="00950E12"/>
    <w:rsid w:val="009512FF"/>
    <w:rsid w:val="009517CB"/>
    <w:rsid w:val="00951AC4"/>
    <w:rsid w:val="00955B57"/>
    <w:rsid w:val="009571B7"/>
    <w:rsid w:val="0095730F"/>
    <w:rsid w:val="0095744E"/>
    <w:rsid w:val="00957F90"/>
    <w:rsid w:val="009606A2"/>
    <w:rsid w:val="00960C77"/>
    <w:rsid w:val="0096194C"/>
    <w:rsid w:val="0096196D"/>
    <w:rsid w:val="00961BE4"/>
    <w:rsid w:val="00962C08"/>
    <w:rsid w:val="00963345"/>
    <w:rsid w:val="00963EF7"/>
    <w:rsid w:val="009657E2"/>
    <w:rsid w:val="009662AB"/>
    <w:rsid w:val="009662E6"/>
    <w:rsid w:val="009666DA"/>
    <w:rsid w:val="00966972"/>
    <w:rsid w:val="0096705F"/>
    <w:rsid w:val="00967891"/>
    <w:rsid w:val="00967AE9"/>
    <w:rsid w:val="009709F4"/>
    <w:rsid w:val="00971F4A"/>
    <w:rsid w:val="0097274B"/>
    <w:rsid w:val="00973B8F"/>
    <w:rsid w:val="0097500A"/>
    <w:rsid w:val="009755B9"/>
    <w:rsid w:val="00975723"/>
    <w:rsid w:val="0097716D"/>
    <w:rsid w:val="009771BB"/>
    <w:rsid w:val="009772F6"/>
    <w:rsid w:val="00977C49"/>
    <w:rsid w:val="00977F87"/>
    <w:rsid w:val="0098097A"/>
    <w:rsid w:val="0098127C"/>
    <w:rsid w:val="00981701"/>
    <w:rsid w:val="0098180D"/>
    <w:rsid w:val="00981E75"/>
    <w:rsid w:val="009826AE"/>
    <w:rsid w:val="0098414C"/>
    <w:rsid w:val="00984C15"/>
    <w:rsid w:val="00984E6C"/>
    <w:rsid w:val="0098513C"/>
    <w:rsid w:val="0098519D"/>
    <w:rsid w:val="00985E9C"/>
    <w:rsid w:val="00986F2C"/>
    <w:rsid w:val="00987800"/>
    <w:rsid w:val="00990DF6"/>
    <w:rsid w:val="00992439"/>
    <w:rsid w:val="0099250C"/>
    <w:rsid w:val="00993015"/>
    <w:rsid w:val="00993A05"/>
    <w:rsid w:val="0099400D"/>
    <w:rsid w:val="00994083"/>
    <w:rsid w:val="009940F6"/>
    <w:rsid w:val="00994432"/>
    <w:rsid w:val="00994C83"/>
    <w:rsid w:val="00995F9E"/>
    <w:rsid w:val="00997408"/>
    <w:rsid w:val="009975DC"/>
    <w:rsid w:val="00997796"/>
    <w:rsid w:val="009A03C6"/>
    <w:rsid w:val="009A0435"/>
    <w:rsid w:val="009A13DE"/>
    <w:rsid w:val="009A1563"/>
    <w:rsid w:val="009A2309"/>
    <w:rsid w:val="009A2988"/>
    <w:rsid w:val="009A2F0E"/>
    <w:rsid w:val="009A3CD0"/>
    <w:rsid w:val="009A4C22"/>
    <w:rsid w:val="009A6081"/>
    <w:rsid w:val="009A6DA3"/>
    <w:rsid w:val="009A73B8"/>
    <w:rsid w:val="009A7742"/>
    <w:rsid w:val="009B0480"/>
    <w:rsid w:val="009B09D1"/>
    <w:rsid w:val="009B09FB"/>
    <w:rsid w:val="009B1721"/>
    <w:rsid w:val="009B4777"/>
    <w:rsid w:val="009B49C0"/>
    <w:rsid w:val="009B4B81"/>
    <w:rsid w:val="009B4CF1"/>
    <w:rsid w:val="009B4D55"/>
    <w:rsid w:val="009B6C88"/>
    <w:rsid w:val="009B6F1E"/>
    <w:rsid w:val="009B6FFB"/>
    <w:rsid w:val="009B772C"/>
    <w:rsid w:val="009C134C"/>
    <w:rsid w:val="009C1486"/>
    <w:rsid w:val="009C179A"/>
    <w:rsid w:val="009C2723"/>
    <w:rsid w:val="009C2B3D"/>
    <w:rsid w:val="009C4625"/>
    <w:rsid w:val="009C4884"/>
    <w:rsid w:val="009C4C8B"/>
    <w:rsid w:val="009C5EA3"/>
    <w:rsid w:val="009C63EE"/>
    <w:rsid w:val="009C6423"/>
    <w:rsid w:val="009C6546"/>
    <w:rsid w:val="009C6DAF"/>
    <w:rsid w:val="009C6E31"/>
    <w:rsid w:val="009C7C48"/>
    <w:rsid w:val="009D05E5"/>
    <w:rsid w:val="009D259C"/>
    <w:rsid w:val="009D268F"/>
    <w:rsid w:val="009D4128"/>
    <w:rsid w:val="009D4355"/>
    <w:rsid w:val="009D652D"/>
    <w:rsid w:val="009D75E1"/>
    <w:rsid w:val="009D7F74"/>
    <w:rsid w:val="009E0A92"/>
    <w:rsid w:val="009E16C5"/>
    <w:rsid w:val="009E18C1"/>
    <w:rsid w:val="009E302B"/>
    <w:rsid w:val="009E3803"/>
    <w:rsid w:val="009E3A41"/>
    <w:rsid w:val="009E6376"/>
    <w:rsid w:val="009E6404"/>
    <w:rsid w:val="009E7A38"/>
    <w:rsid w:val="009F05F4"/>
    <w:rsid w:val="009F07A3"/>
    <w:rsid w:val="009F0E84"/>
    <w:rsid w:val="009F3D56"/>
    <w:rsid w:val="009F4863"/>
    <w:rsid w:val="009F4B29"/>
    <w:rsid w:val="009F4FA0"/>
    <w:rsid w:val="009F52D3"/>
    <w:rsid w:val="009F5589"/>
    <w:rsid w:val="009F66FA"/>
    <w:rsid w:val="009F69C7"/>
    <w:rsid w:val="009F6DC3"/>
    <w:rsid w:val="009F7EDD"/>
    <w:rsid w:val="00A00F70"/>
    <w:rsid w:val="00A00FB4"/>
    <w:rsid w:val="00A00FD4"/>
    <w:rsid w:val="00A01409"/>
    <w:rsid w:val="00A01540"/>
    <w:rsid w:val="00A037FE"/>
    <w:rsid w:val="00A03AFB"/>
    <w:rsid w:val="00A040B7"/>
    <w:rsid w:val="00A04D1E"/>
    <w:rsid w:val="00A06051"/>
    <w:rsid w:val="00A06114"/>
    <w:rsid w:val="00A06740"/>
    <w:rsid w:val="00A06F3E"/>
    <w:rsid w:val="00A07BFA"/>
    <w:rsid w:val="00A11F2E"/>
    <w:rsid w:val="00A1300F"/>
    <w:rsid w:val="00A131FB"/>
    <w:rsid w:val="00A135B3"/>
    <w:rsid w:val="00A13678"/>
    <w:rsid w:val="00A138AC"/>
    <w:rsid w:val="00A15E1F"/>
    <w:rsid w:val="00A162DA"/>
    <w:rsid w:val="00A1742F"/>
    <w:rsid w:val="00A20A6C"/>
    <w:rsid w:val="00A21128"/>
    <w:rsid w:val="00A216C6"/>
    <w:rsid w:val="00A21B06"/>
    <w:rsid w:val="00A21F34"/>
    <w:rsid w:val="00A233C5"/>
    <w:rsid w:val="00A241D3"/>
    <w:rsid w:val="00A24E3E"/>
    <w:rsid w:val="00A2597F"/>
    <w:rsid w:val="00A26B41"/>
    <w:rsid w:val="00A26DA6"/>
    <w:rsid w:val="00A27741"/>
    <w:rsid w:val="00A307B4"/>
    <w:rsid w:val="00A309E7"/>
    <w:rsid w:val="00A30C15"/>
    <w:rsid w:val="00A31DB2"/>
    <w:rsid w:val="00A31E1F"/>
    <w:rsid w:val="00A323F6"/>
    <w:rsid w:val="00A3285E"/>
    <w:rsid w:val="00A3377F"/>
    <w:rsid w:val="00A344DC"/>
    <w:rsid w:val="00A34BEB"/>
    <w:rsid w:val="00A356DD"/>
    <w:rsid w:val="00A35F81"/>
    <w:rsid w:val="00A363D9"/>
    <w:rsid w:val="00A3656E"/>
    <w:rsid w:val="00A372AC"/>
    <w:rsid w:val="00A3757E"/>
    <w:rsid w:val="00A37997"/>
    <w:rsid w:val="00A40AEE"/>
    <w:rsid w:val="00A40E0B"/>
    <w:rsid w:val="00A41E42"/>
    <w:rsid w:val="00A42700"/>
    <w:rsid w:val="00A43617"/>
    <w:rsid w:val="00A439B4"/>
    <w:rsid w:val="00A43C3F"/>
    <w:rsid w:val="00A43FA2"/>
    <w:rsid w:val="00A4668D"/>
    <w:rsid w:val="00A46B7E"/>
    <w:rsid w:val="00A47B63"/>
    <w:rsid w:val="00A50705"/>
    <w:rsid w:val="00A52813"/>
    <w:rsid w:val="00A532D6"/>
    <w:rsid w:val="00A534B0"/>
    <w:rsid w:val="00A53AF3"/>
    <w:rsid w:val="00A554B1"/>
    <w:rsid w:val="00A55739"/>
    <w:rsid w:val="00A55E17"/>
    <w:rsid w:val="00A55FAE"/>
    <w:rsid w:val="00A577B1"/>
    <w:rsid w:val="00A60A7E"/>
    <w:rsid w:val="00A616D3"/>
    <w:rsid w:val="00A62A66"/>
    <w:rsid w:val="00A62EF4"/>
    <w:rsid w:val="00A62FF4"/>
    <w:rsid w:val="00A6389B"/>
    <w:rsid w:val="00A64351"/>
    <w:rsid w:val="00A648F5"/>
    <w:rsid w:val="00A64A79"/>
    <w:rsid w:val="00A65EC8"/>
    <w:rsid w:val="00A66619"/>
    <w:rsid w:val="00A6674C"/>
    <w:rsid w:val="00A668C5"/>
    <w:rsid w:val="00A669EB"/>
    <w:rsid w:val="00A66C61"/>
    <w:rsid w:val="00A67038"/>
    <w:rsid w:val="00A70C27"/>
    <w:rsid w:val="00A71C61"/>
    <w:rsid w:val="00A72497"/>
    <w:rsid w:val="00A73255"/>
    <w:rsid w:val="00A74249"/>
    <w:rsid w:val="00A76581"/>
    <w:rsid w:val="00A76F87"/>
    <w:rsid w:val="00A770D4"/>
    <w:rsid w:val="00A7725E"/>
    <w:rsid w:val="00A8018B"/>
    <w:rsid w:val="00A80BFA"/>
    <w:rsid w:val="00A815DE"/>
    <w:rsid w:val="00A819AB"/>
    <w:rsid w:val="00A81A99"/>
    <w:rsid w:val="00A8201D"/>
    <w:rsid w:val="00A829DD"/>
    <w:rsid w:val="00A83208"/>
    <w:rsid w:val="00A83BCC"/>
    <w:rsid w:val="00A83DF2"/>
    <w:rsid w:val="00A86943"/>
    <w:rsid w:val="00A874E3"/>
    <w:rsid w:val="00A9044A"/>
    <w:rsid w:val="00A90FCB"/>
    <w:rsid w:val="00A91948"/>
    <w:rsid w:val="00A91C40"/>
    <w:rsid w:val="00A9268B"/>
    <w:rsid w:val="00A93CE4"/>
    <w:rsid w:val="00A950E2"/>
    <w:rsid w:val="00A95CB2"/>
    <w:rsid w:val="00A95E9D"/>
    <w:rsid w:val="00A96B9A"/>
    <w:rsid w:val="00A97A3F"/>
    <w:rsid w:val="00A97E8F"/>
    <w:rsid w:val="00AA0ABB"/>
    <w:rsid w:val="00AA18F9"/>
    <w:rsid w:val="00AA1DCE"/>
    <w:rsid w:val="00AA1EB6"/>
    <w:rsid w:val="00AA2094"/>
    <w:rsid w:val="00AA24D5"/>
    <w:rsid w:val="00AA301C"/>
    <w:rsid w:val="00AA34BC"/>
    <w:rsid w:val="00AA3A22"/>
    <w:rsid w:val="00AA4871"/>
    <w:rsid w:val="00AA4A99"/>
    <w:rsid w:val="00AA4D63"/>
    <w:rsid w:val="00AA5BAF"/>
    <w:rsid w:val="00AA6DE9"/>
    <w:rsid w:val="00AA7F13"/>
    <w:rsid w:val="00AB0872"/>
    <w:rsid w:val="00AB0F59"/>
    <w:rsid w:val="00AB1469"/>
    <w:rsid w:val="00AB15AD"/>
    <w:rsid w:val="00AB1D13"/>
    <w:rsid w:val="00AB3F4C"/>
    <w:rsid w:val="00AB44A3"/>
    <w:rsid w:val="00AB55B4"/>
    <w:rsid w:val="00AB55B8"/>
    <w:rsid w:val="00AB587A"/>
    <w:rsid w:val="00AB6846"/>
    <w:rsid w:val="00AB6CF7"/>
    <w:rsid w:val="00AB6DA3"/>
    <w:rsid w:val="00AB7971"/>
    <w:rsid w:val="00AB7E49"/>
    <w:rsid w:val="00AC0901"/>
    <w:rsid w:val="00AC1874"/>
    <w:rsid w:val="00AC28FF"/>
    <w:rsid w:val="00AC314E"/>
    <w:rsid w:val="00AC31C3"/>
    <w:rsid w:val="00AC3AEF"/>
    <w:rsid w:val="00AC3CC5"/>
    <w:rsid w:val="00AC45AD"/>
    <w:rsid w:val="00AC5CF8"/>
    <w:rsid w:val="00AC74F1"/>
    <w:rsid w:val="00AD05D1"/>
    <w:rsid w:val="00AD0A3F"/>
    <w:rsid w:val="00AD1314"/>
    <w:rsid w:val="00AD163E"/>
    <w:rsid w:val="00AD1EEE"/>
    <w:rsid w:val="00AD3227"/>
    <w:rsid w:val="00AD3807"/>
    <w:rsid w:val="00AD39B4"/>
    <w:rsid w:val="00AD3B21"/>
    <w:rsid w:val="00AD5B3A"/>
    <w:rsid w:val="00AD609F"/>
    <w:rsid w:val="00AD6DA5"/>
    <w:rsid w:val="00AD7FA5"/>
    <w:rsid w:val="00AE1071"/>
    <w:rsid w:val="00AE1C34"/>
    <w:rsid w:val="00AE232C"/>
    <w:rsid w:val="00AE25F6"/>
    <w:rsid w:val="00AE56E7"/>
    <w:rsid w:val="00AE60ED"/>
    <w:rsid w:val="00AE6F7F"/>
    <w:rsid w:val="00AE771E"/>
    <w:rsid w:val="00AF126F"/>
    <w:rsid w:val="00AF1329"/>
    <w:rsid w:val="00AF13F7"/>
    <w:rsid w:val="00AF1B53"/>
    <w:rsid w:val="00AF3CB2"/>
    <w:rsid w:val="00AF4B34"/>
    <w:rsid w:val="00AF5D27"/>
    <w:rsid w:val="00AF6696"/>
    <w:rsid w:val="00AF690C"/>
    <w:rsid w:val="00AF6AD7"/>
    <w:rsid w:val="00AF6B78"/>
    <w:rsid w:val="00AF793A"/>
    <w:rsid w:val="00B00237"/>
    <w:rsid w:val="00B010EE"/>
    <w:rsid w:val="00B0134C"/>
    <w:rsid w:val="00B01A06"/>
    <w:rsid w:val="00B01D8B"/>
    <w:rsid w:val="00B01DB7"/>
    <w:rsid w:val="00B0210D"/>
    <w:rsid w:val="00B0221A"/>
    <w:rsid w:val="00B02390"/>
    <w:rsid w:val="00B02765"/>
    <w:rsid w:val="00B02B68"/>
    <w:rsid w:val="00B03CC5"/>
    <w:rsid w:val="00B0422D"/>
    <w:rsid w:val="00B0465B"/>
    <w:rsid w:val="00B04E13"/>
    <w:rsid w:val="00B062EC"/>
    <w:rsid w:val="00B06814"/>
    <w:rsid w:val="00B06F17"/>
    <w:rsid w:val="00B06F83"/>
    <w:rsid w:val="00B07399"/>
    <w:rsid w:val="00B07C95"/>
    <w:rsid w:val="00B10880"/>
    <w:rsid w:val="00B116F7"/>
    <w:rsid w:val="00B12313"/>
    <w:rsid w:val="00B12784"/>
    <w:rsid w:val="00B129F0"/>
    <w:rsid w:val="00B12BE8"/>
    <w:rsid w:val="00B13004"/>
    <w:rsid w:val="00B13191"/>
    <w:rsid w:val="00B1471B"/>
    <w:rsid w:val="00B15129"/>
    <w:rsid w:val="00B1659E"/>
    <w:rsid w:val="00B16618"/>
    <w:rsid w:val="00B16B08"/>
    <w:rsid w:val="00B16CB2"/>
    <w:rsid w:val="00B16D96"/>
    <w:rsid w:val="00B17BD4"/>
    <w:rsid w:val="00B17EAA"/>
    <w:rsid w:val="00B203AF"/>
    <w:rsid w:val="00B205E8"/>
    <w:rsid w:val="00B20C26"/>
    <w:rsid w:val="00B212B7"/>
    <w:rsid w:val="00B21D94"/>
    <w:rsid w:val="00B21FCD"/>
    <w:rsid w:val="00B220A1"/>
    <w:rsid w:val="00B2236F"/>
    <w:rsid w:val="00B22422"/>
    <w:rsid w:val="00B22A73"/>
    <w:rsid w:val="00B23D1A"/>
    <w:rsid w:val="00B23F0A"/>
    <w:rsid w:val="00B2697E"/>
    <w:rsid w:val="00B269F8"/>
    <w:rsid w:val="00B270B7"/>
    <w:rsid w:val="00B27A84"/>
    <w:rsid w:val="00B27E93"/>
    <w:rsid w:val="00B30B81"/>
    <w:rsid w:val="00B32070"/>
    <w:rsid w:val="00B3246F"/>
    <w:rsid w:val="00B35AC2"/>
    <w:rsid w:val="00B36ACD"/>
    <w:rsid w:val="00B37B56"/>
    <w:rsid w:val="00B40848"/>
    <w:rsid w:val="00B412F4"/>
    <w:rsid w:val="00B4183A"/>
    <w:rsid w:val="00B41EE5"/>
    <w:rsid w:val="00B424D5"/>
    <w:rsid w:val="00B426C8"/>
    <w:rsid w:val="00B42C4D"/>
    <w:rsid w:val="00B435A6"/>
    <w:rsid w:val="00B44819"/>
    <w:rsid w:val="00B47F61"/>
    <w:rsid w:val="00B507BB"/>
    <w:rsid w:val="00B52103"/>
    <w:rsid w:val="00B532CD"/>
    <w:rsid w:val="00B53718"/>
    <w:rsid w:val="00B537FA"/>
    <w:rsid w:val="00B55A33"/>
    <w:rsid w:val="00B5629A"/>
    <w:rsid w:val="00B56394"/>
    <w:rsid w:val="00B56C84"/>
    <w:rsid w:val="00B60256"/>
    <w:rsid w:val="00B61214"/>
    <w:rsid w:val="00B626AA"/>
    <w:rsid w:val="00B63563"/>
    <w:rsid w:val="00B63E6F"/>
    <w:rsid w:val="00B63F57"/>
    <w:rsid w:val="00B64F7E"/>
    <w:rsid w:val="00B64FF0"/>
    <w:rsid w:val="00B654D2"/>
    <w:rsid w:val="00B6594D"/>
    <w:rsid w:val="00B6657C"/>
    <w:rsid w:val="00B671FD"/>
    <w:rsid w:val="00B679D6"/>
    <w:rsid w:val="00B704CA"/>
    <w:rsid w:val="00B70A5F"/>
    <w:rsid w:val="00B70CEC"/>
    <w:rsid w:val="00B70CF4"/>
    <w:rsid w:val="00B71004"/>
    <w:rsid w:val="00B714F7"/>
    <w:rsid w:val="00B7169C"/>
    <w:rsid w:val="00B71994"/>
    <w:rsid w:val="00B719D3"/>
    <w:rsid w:val="00B71B1A"/>
    <w:rsid w:val="00B71E04"/>
    <w:rsid w:val="00B723E8"/>
    <w:rsid w:val="00B72848"/>
    <w:rsid w:val="00B733A5"/>
    <w:rsid w:val="00B7379C"/>
    <w:rsid w:val="00B75087"/>
    <w:rsid w:val="00B766F4"/>
    <w:rsid w:val="00B77600"/>
    <w:rsid w:val="00B77773"/>
    <w:rsid w:val="00B804B5"/>
    <w:rsid w:val="00B81083"/>
    <w:rsid w:val="00B821E1"/>
    <w:rsid w:val="00B822BE"/>
    <w:rsid w:val="00B8262E"/>
    <w:rsid w:val="00B8369F"/>
    <w:rsid w:val="00B83B4C"/>
    <w:rsid w:val="00B83C1D"/>
    <w:rsid w:val="00B84383"/>
    <w:rsid w:val="00B84B0C"/>
    <w:rsid w:val="00B85AFD"/>
    <w:rsid w:val="00B86546"/>
    <w:rsid w:val="00B865BE"/>
    <w:rsid w:val="00B86C9C"/>
    <w:rsid w:val="00B86CFD"/>
    <w:rsid w:val="00B86D48"/>
    <w:rsid w:val="00B8705A"/>
    <w:rsid w:val="00B872BF"/>
    <w:rsid w:val="00B90E4A"/>
    <w:rsid w:val="00B90F29"/>
    <w:rsid w:val="00B9150D"/>
    <w:rsid w:val="00B9192A"/>
    <w:rsid w:val="00B92FAF"/>
    <w:rsid w:val="00B9314D"/>
    <w:rsid w:val="00B943C3"/>
    <w:rsid w:val="00B94D26"/>
    <w:rsid w:val="00B94FA5"/>
    <w:rsid w:val="00B95D2C"/>
    <w:rsid w:val="00B972F1"/>
    <w:rsid w:val="00B97531"/>
    <w:rsid w:val="00B97559"/>
    <w:rsid w:val="00BA05D5"/>
    <w:rsid w:val="00BA09FA"/>
    <w:rsid w:val="00BA2890"/>
    <w:rsid w:val="00BA2AE4"/>
    <w:rsid w:val="00BA34A2"/>
    <w:rsid w:val="00BA4C27"/>
    <w:rsid w:val="00BA5C90"/>
    <w:rsid w:val="00BA65FB"/>
    <w:rsid w:val="00BA6A7C"/>
    <w:rsid w:val="00BA6B36"/>
    <w:rsid w:val="00BA7237"/>
    <w:rsid w:val="00BA744C"/>
    <w:rsid w:val="00BB19A5"/>
    <w:rsid w:val="00BB2951"/>
    <w:rsid w:val="00BB3DA8"/>
    <w:rsid w:val="00BB48D5"/>
    <w:rsid w:val="00BB4936"/>
    <w:rsid w:val="00BB4FB8"/>
    <w:rsid w:val="00BB58CB"/>
    <w:rsid w:val="00BB6017"/>
    <w:rsid w:val="00BB6A24"/>
    <w:rsid w:val="00BB6FE3"/>
    <w:rsid w:val="00BB799A"/>
    <w:rsid w:val="00BB7F05"/>
    <w:rsid w:val="00BC0E4A"/>
    <w:rsid w:val="00BC5053"/>
    <w:rsid w:val="00BC569F"/>
    <w:rsid w:val="00BC5954"/>
    <w:rsid w:val="00BC6166"/>
    <w:rsid w:val="00BD0486"/>
    <w:rsid w:val="00BD11F5"/>
    <w:rsid w:val="00BD13F0"/>
    <w:rsid w:val="00BD1602"/>
    <w:rsid w:val="00BD16BE"/>
    <w:rsid w:val="00BD16C0"/>
    <w:rsid w:val="00BD1799"/>
    <w:rsid w:val="00BD1DD6"/>
    <w:rsid w:val="00BD2E33"/>
    <w:rsid w:val="00BD3997"/>
    <w:rsid w:val="00BD3D7B"/>
    <w:rsid w:val="00BD3E42"/>
    <w:rsid w:val="00BD439A"/>
    <w:rsid w:val="00BD4D2F"/>
    <w:rsid w:val="00BD4E63"/>
    <w:rsid w:val="00BD61BB"/>
    <w:rsid w:val="00BD68E6"/>
    <w:rsid w:val="00BD6A68"/>
    <w:rsid w:val="00BE0663"/>
    <w:rsid w:val="00BE0C22"/>
    <w:rsid w:val="00BE0CCA"/>
    <w:rsid w:val="00BE0D05"/>
    <w:rsid w:val="00BE1693"/>
    <w:rsid w:val="00BE1E09"/>
    <w:rsid w:val="00BE2339"/>
    <w:rsid w:val="00BE25E1"/>
    <w:rsid w:val="00BE38F8"/>
    <w:rsid w:val="00BE52DF"/>
    <w:rsid w:val="00BE5319"/>
    <w:rsid w:val="00BE5C01"/>
    <w:rsid w:val="00BE66AF"/>
    <w:rsid w:val="00BE6D35"/>
    <w:rsid w:val="00BE6F73"/>
    <w:rsid w:val="00BE75C9"/>
    <w:rsid w:val="00BE77AD"/>
    <w:rsid w:val="00BF057B"/>
    <w:rsid w:val="00BF0779"/>
    <w:rsid w:val="00BF0D51"/>
    <w:rsid w:val="00BF1115"/>
    <w:rsid w:val="00BF26DC"/>
    <w:rsid w:val="00BF28B3"/>
    <w:rsid w:val="00BF2D4D"/>
    <w:rsid w:val="00BF2EE3"/>
    <w:rsid w:val="00BF2F1A"/>
    <w:rsid w:val="00BF4477"/>
    <w:rsid w:val="00BF4A78"/>
    <w:rsid w:val="00BF5C08"/>
    <w:rsid w:val="00BF5EC3"/>
    <w:rsid w:val="00BF61D4"/>
    <w:rsid w:val="00BF6A76"/>
    <w:rsid w:val="00BF7736"/>
    <w:rsid w:val="00BF7747"/>
    <w:rsid w:val="00C0048D"/>
    <w:rsid w:val="00C01860"/>
    <w:rsid w:val="00C01C4C"/>
    <w:rsid w:val="00C02755"/>
    <w:rsid w:val="00C02B47"/>
    <w:rsid w:val="00C02C47"/>
    <w:rsid w:val="00C03C56"/>
    <w:rsid w:val="00C04A8F"/>
    <w:rsid w:val="00C04F1E"/>
    <w:rsid w:val="00C05A92"/>
    <w:rsid w:val="00C05B5F"/>
    <w:rsid w:val="00C06863"/>
    <w:rsid w:val="00C07384"/>
    <w:rsid w:val="00C11B0E"/>
    <w:rsid w:val="00C11B18"/>
    <w:rsid w:val="00C12089"/>
    <w:rsid w:val="00C1246E"/>
    <w:rsid w:val="00C12A4F"/>
    <w:rsid w:val="00C132AB"/>
    <w:rsid w:val="00C13392"/>
    <w:rsid w:val="00C13475"/>
    <w:rsid w:val="00C1406F"/>
    <w:rsid w:val="00C14629"/>
    <w:rsid w:val="00C1562F"/>
    <w:rsid w:val="00C1688B"/>
    <w:rsid w:val="00C16D4D"/>
    <w:rsid w:val="00C16E8A"/>
    <w:rsid w:val="00C17F0D"/>
    <w:rsid w:val="00C20E54"/>
    <w:rsid w:val="00C21030"/>
    <w:rsid w:val="00C213E7"/>
    <w:rsid w:val="00C215CC"/>
    <w:rsid w:val="00C2231E"/>
    <w:rsid w:val="00C2263B"/>
    <w:rsid w:val="00C22CE2"/>
    <w:rsid w:val="00C22D6F"/>
    <w:rsid w:val="00C22EF9"/>
    <w:rsid w:val="00C2349C"/>
    <w:rsid w:val="00C244C5"/>
    <w:rsid w:val="00C24FEB"/>
    <w:rsid w:val="00C2543B"/>
    <w:rsid w:val="00C26060"/>
    <w:rsid w:val="00C262EE"/>
    <w:rsid w:val="00C30424"/>
    <w:rsid w:val="00C30EE5"/>
    <w:rsid w:val="00C30FD0"/>
    <w:rsid w:val="00C31008"/>
    <w:rsid w:val="00C31403"/>
    <w:rsid w:val="00C31BF0"/>
    <w:rsid w:val="00C320A7"/>
    <w:rsid w:val="00C33827"/>
    <w:rsid w:val="00C34231"/>
    <w:rsid w:val="00C348AF"/>
    <w:rsid w:val="00C3497D"/>
    <w:rsid w:val="00C354DA"/>
    <w:rsid w:val="00C356FD"/>
    <w:rsid w:val="00C35E76"/>
    <w:rsid w:val="00C36E6C"/>
    <w:rsid w:val="00C37176"/>
    <w:rsid w:val="00C372CD"/>
    <w:rsid w:val="00C37D38"/>
    <w:rsid w:val="00C4038E"/>
    <w:rsid w:val="00C407B3"/>
    <w:rsid w:val="00C41178"/>
    <w:rsid w:val="00C414B4"/>
    <w:rsid w:val="00C42A0E"/>
    <w:rsid w:val="00C43333"/>
    <w:rsid w:val="00C45B9F"/>
    <w:rsid w:val="00C46D82"/>
    <w:rsid w:val="00C4704D"/>
    <w:rsid w:val="00C47240"/>
    <w:rsid w:val="00C47953"/>
    <w:rsid w:val="00C500D1"/>
    <w:rsid w:val="00C50E53"/>
    <w:rsid w:val="00C511A9"/>
    <w:rsid w:val="00C5125E"/>
    <w:rsid w:val="00C5145A"/>
    <w:rsid w:val="00C5153B"/>
    <w:rsid w:val="00C515DF"/>
    <w:rsid w:val="00C516D6"/>
    <w:rsid w:val="00C518A6"/>
    <w:rsid w:val="00C52A64"/>
    <w:rsid w:val="00C52FBB"/>
    <w:rsid w:val="00C53325"/>
    <w:rsid w:val="00C5335F"/>
    <w:rsid w:val="00C5444E"/>
    <w:rsid w:val="00C5473A"/>
    <w:rsid w:val="00C54B0B"/>
    <w:rsid w:val="00C5544C"/>
    <w:rsid w:val="00C55CB2"/>
    <w:rsid w:val="00C5657C"/>
    <w:rsid w:val="00C57326"/>
    <w:rsid w:val="00C57C2B"/>
    <w:rsid w:val="00C57D1D"/>
    <w:rsid w:val="00C57D73"/>
    <w:rsid w:val="00C60BAF"/>
    <w:rsid w:val="00C61278"/>
    <w:rsid w:val="00C614F2"/>
    <w:rsid w:val="00C626B4"/>
    <w:rsid w:val="00C62957"/>
    <w:rsid w:val="00C634A9"/>
    <w:rsid w:val="00C6385B"/>
    <w:rsid w:val="00C64D5A"/>
    <w:rsid w:val="00C65162"/>
    <w:rsid w:val="00C65314"/>
    <w:rsid w:val="00C66182"/>
    <w:rsid w:val="00C66425"/>
    <w:rsid w:val="00C668ED"/>
    <w:rsid w:val="00C67317"/>
    <w:rsid w:val="00C67CD3"/>
    <w:rsid w:val="00C67FA2"/>
    <w:rsid w:val="00C702D2"/>
    <w:rsid w:val="00C70F65"/>
    <w:rsid w:val="00C70FF4"/>
    <w:rsid w:val="00C714E4"/>
    <w:rsid w:val="00C71E90"/>
    <w:rsid w:val="00C7376A"/>
    <w:rsid w:val="00C73ED8"/>
    <w:rsid w:val="00C744D3"/>
    <w:rsid w:val="00C74AFE"/>
    <w:rsid w:val="00C74B21"/>
    <w:rsid w:val="00C7554D"/>
    <w:rsid w:val="00C76165"/>
    <w:rsid w:val="00C768F7"/>
    <w:rsid w:val="00C76F18"/>
    <w:rsid w:val="00C775BA"/>
    <w:rsid w:val="00C801EB"/>
    <w:rsid w:val="00C81616"/>
    <w:rsid w:val="00C826A4"/>
    <w:rsid w:val="00C8342D"/>
    <w:rsid w:val="00C837C7"/>
    <w:rsid w:val="00C83D96"/>
    <w:rsid w:val="00C84887"/>
    <w:rsid w:val="00C84C47"/>
    <w:rsid w:val="00C84F8C"/>
    <w:rsid w:val="00C8525D"/>
    <w:rsid w:val="00C85AEA"/>
    <w:rsid w:val="00C8662B"/>
    <w:rsid w:val="00C87304"/>
    <w:rsid w:val="00C87526"/>
    <w:rsid w:val="00C905F4"/>
    <w:rsid w:val="00C916D8"/>
    <w:rsid w:val="00C9190A"/>
    <w:rsid w:val="00C91C9B"/>
    <w:rsid w:val="00C929F7"/>
    <w:rsid w:val="00C93D11"/>
    <w:rsid w:val="00C93F32"/>
    <w:rsid w:val="00C94966"/>
    <w:rsid w:val="00C94CCE"/>
    <w:rsid w:val="00C95A88"/>
    <w:rsid w:val="00C9633C"/>
    <w:rsid w:val="00C96710"/>
    <w:rsid w:val="00C96F0F"/>
    <w:rsid w:val="00C96FD0"/>
    <w:rsid w:val="00C97DE9"/>
    <w:rsid w:val="00CA0118"/>
    <w:rsid w:val="00CA04BE"/>
    <w:rsid w:val="00CA0C29"/>
    <w:rsid w:val="00CA0C46"/>
    <w:rsid w:val="00CA10F6"/>
    <w:rsid w:val="00CA248B"/>
    <w:rsid w:val="00CA27BB"/>
    <w:rsid w:val="00CA2879"/>
    <w:rsid w:val="00CA289E"/>
    <w:rsid w:val="00CA29EB"/>
    <w:rsid w:val="00CA2B89"/>
    <w:rsid w:val="00CA3B09"/>
    <w:rsid w:val="00CA4084"/>
    <w:rsid w:val="00CA52C3"/>
    <w:rsid w:val="00CA573A"/>
    <w:rsid w:val="00CA615E"/>
    <w:rsid w:val="00CA6341"/>
    <w:rsid w:val="00CA65B0"/>
    <w:rsid w:val="00CA7CA6"/>
    <w:rsid w:val="00CB0B6A"/>
    <w:rsid w:val="00CB0EF6"/>
    <w:rsid w:val="00CB0F9C"/>
    <w:rsid w:val="00CB2847"/>
    <w:rsid w:val="00CB2FF0"/>
    <w:rsid w:val="00CB3F70"/>
    <w:rsid w:val="00CB4698"/>
    <w:rsid w:val="00CB54F1"/>
    <w:rsid w:val="00CB5CCE"/>
    <w:rsid w:val="00CB5D4C"/>
    <w:rsid w:val="00CB63AF"/>
    <w:rsid w:val="00CB6F13"/>
    <w:rsid w:val="00CC0CD1"/>
    <w:rsid w:val="00CC0E4D"/>
    <w:rsid w:val="00CC158C"/>
    <w:rsid w:val="00CC3208"/>
    <w:rsid w:val="00CC3348"/>
    <w:rsid w:val="00CC399C"/>
    <w:rsid w:val="00CC3A54"/>
    <w:rsid w:val="00CC3ADB"/>
    <w:rsid w:val="00CC41C5"/>
    <w:rsid w:val="00CC4DBA"/>
    <w:rsid w:val="00CC5188"/>
    <w:rsid w:val="00CC5912"/>
    <w:rsid w:val="00CC5962"/>
    <w:rsid w:val="00CC5B8D"/>
    <w:rsid w:val="00CC7598"/>
    <w:rsid w:val="00CD0B9D"/>
    <w:rsid w:val="00CD20E1"/>
    <w:rsid w:val="00CD215E"/>
    <w:rsid w:val="00CD223D"/>
    <w:rsid w:val="00CD223F"/>
    <w:rsid w:val="00CD23D7"/>
    <w:rsid w:val="00CD33AB"/>
    <w:rsid w:val="00CD526F"/>
    <w:rsid w:val="00CD567C"/>
    <w:rsid w:val="00CD572D"/>
    <w:rsid w:val="00CD69C6"/>
    <w:rsid w:val="00CD6E54"/>
    <w:rsid w:val="00CE0CCE"/>
    <w:rsid w:val="00CE0E1B"/>
    <w:rsid w:val="00CE0F12"/>
    <w:rsid w:val="00CE120B"/>
    <w:rsid w:val="00CE1235"/>
    <w:rsid w:val="00CE2294"/>
    <w:rsid w:val="00CE3A1D"/>
    <w:rsid w:val="00CE4167"/>
    <w:rsid w:val="00CE55F3"/>
    <w:rsid w:val="00CE64D9"/>
    <w:rsid w:val="00CE6786"/>
    <w:rsid w:val="00CE776A"/>
    <w:rsid w:val="00CF03FA"/>
    <w:rsid w:val="00CF0714"/>
    <w:rsid w:val="00CF0CCB"/>
    <w:rsid w:val="00CF0FE2"/>
    <w:rsid w:val="00CF16D8"/>
    <w:rsid w:val="00CF22D3"/>
    <w:rsid w:val="00CF23F3"/>
    <w:rsid w:val="00CF34A9"/>
    <w:rsid w:val="00CF3C55"/>
    <w:rsid w:val="00CF5324"/>
    <w:rsid w:val="00CF60D4"/>
    <w:rsid w:val="00CF6223"/>
    <w:rsid w:val="00CF67F2"/>
    <w:rsid w:val="00D006DE"/>
    <w:rsid w:val="00D00D09"/>
    <w:rsid w:val="00D022D3"/>
    <w:rsid w:val="00D0388A"/>
    <w:rsid w:val="00D0391C"/>
    <w:rsid w:val="00D0413C"/>
    <w:rsid w:val="00D056D0"/>
    <w:rsid w:val="00D062E9"/>
    <w:rsid w:val="00D06F58"/>
    <w:rsid w:val="00D06FF2"/>
    <w:rsid w:val="00D07770"/>
    <w:rsid w:val="00D10088"/>
    <w:rsid w:val="00D10677"/>
    <w:rsid w:val="00D11E7B"/>
    <w:rsid w:val="00D1232C"/>
    <w:rsid w:val="00D129B1"/>
    <w:rsid w:val="00D13BDB"/>
    <w:rsid w:val="00D13BEC"/>
    <w:rsid w:val="00D1440D"/>
    <w:rsid w:val="00D14C6F"/>
    <w:rsid w:val="00D15071"/>
    <w:rsid w:val="00D1510F"/>
    <w:rsid w:val="00D1629A"/>
    <w:rsid w:val="00D16544"/>
    <w:rsid w:val="00D16928"/>
    <w:rsid w:val="00D16C65"/>
    <w:rsid w:val="00D206EB"/>
    <w:rsid w:val="00D20F2E"/>
    <w:rsid w:val="00D21341"/>
    <w:rsid w:val="00D21F4D"/>
    <w:rsid w:val="00D221B8"/>
    <w:rsid w:val="00D22A5F"/>
    <w:rsid w:val="00D22E5E"/>
    <w:rsid w:val="00D230B1"/>
    <w:rsid w:val="00D23645"/>
    <w:rsid w:val="00D23755"/>
    <w:rsid w:val="00D23ED9"/>
    <w:rsid w:val="00D23F22"/>
    <w:rsid w:val="00D23FFD"/>
    <w:rsid w:val="00D24D4C"/>
    <w:rsid w:val="00D253CE"/>
    <w:rsid w:val="00D2690A"/>
    <w:rsid w:val="00D26959"/>
    <w:rsid w:val="00D27BE2"/>
    <w:rsid w:val="00D30364"/>
    <w:rsid w:val="00D3047D"/>
    <w:rsid w:val="00D30CA9"/>
    <w:rsid w:val="00D30E98"/>
    <w:rsid w:val="00D30F94"/>
    <w:rsid w:val="00D3128B"/>
    <w:rsid w:val="00D31371"/>
    <w:rsid w:val="00D324F1"/>
    <w:rsid w:val="00D32E74"/>
    <w:rsid w:val="00D33361"/>
    <w:rsid w:val="00D33E78"/>
    <w:rsid w:val="00D3443A"/>
    <w:rsid w:val="00D344F5"/>
    <w:rsid w:val="00D346AC"/>
    <w:rsid w:val="00D34B84"/>
    <w:rsid w:val="00D36E97"/>
    <w:rsid w:val="00D37989"/>
    <w:rsid w:val="00D37DF2"/>
    <w:rsid w:val="00D40374"/>
    <w:rsid w:val="00D407D3"/>
    <w:rsid w:val="00D40923"/>
    <w:rsid w:val="00D425CB"/>
    <w:rsid w:val="00D429E0"/>
    <w:rsid w:val="00D4356C"/>
    <w:rsid w:val="00D44B3A"/>
    <w:rsid w:val="00D44CD3"/>
    <w:rsid w:val="00D45203"/>
    <w:rsid w:val="00D45784"/>
    <w:rsid w:val="00D46092"/>
    <w:rsid w:val="00D4671C"/>
    <w:rsid w:val="00D46B09"/>
    <w:rsid w:val="00D470EC"/>
    <w:rsid w:val="00D50023"/>
    <w:rsid w:val="00D510F6"/>
    <w:rsid w:val="00D51C69"/>
    <w:rsid w:val="00D526F4"/>
    <w:rsid w:val="00D53EC1"/>
    <w:rsid w:val="00D5401B"/>
    <w:rsid w:val="00D5529A"/>
    <w:rsid w:val="00D55CC7"/>
    <w:rsid w:val="00D564B3"/>
    <w:rsid w:val="00D56A0F"/>
    <w:rsid w:val="00D579DB"/>
    <w:rsid w:val="00D57D9D"/>
    <w:rsid w:val="00D60D76"/>
    <w:rsid w:val="00D624B8"/>
    <w:rsid w:val="00D62540"/>
    <w:rsid w:val="00D625BB"/>
    <w:rsid w:val="00D6268B"/>
    <w:rsid w:val="00D6423D"/>
    <w:rsid w:val="00D65E77"/>
    <w:rsid w:val="00D668D4"/>
    <w:rsid w:val="00D674BE"/>
    <w:rsid w:val="00D70358"/>
    <w:rsid w:val="00D71764"/>
    <w:rsid w:val="00D71DB0"/>
    <w:rsid w:val="00D7344F"/>
    <w:rsid w:val="00D7373D"/>
    <w:rsid w:val="00D7405C"/>
    <w:rsid w:val="00D76412"/>
    <w:rsid w:val="00D771BF"/>
    <w:rsid w:val="00D77B83"/>
    <w:rsid w:val="00D80403"/>
    <w:rsid w:val="00D806F1"/>
    <w:rsid w:val="00D81B8D"/>
    <w:rsid w:val="00D81C4C"/>
    <w:rsid w:val="00D826E6"/>
    <w:rsid w:val="00D82735"/>
    <w:rsid w:val="00D83DB2"/>
    <w:rsid w:val="00D842BB"/>
    <w:rsid w:val="00D84614"/>
    <w:rsid w:val="00D8599C"/>
    <w:rsid w:val="00D8649C"/>
    <w:rsid w:val="00D87112"/>
    <w:rsid w:val="00D875DB"/>
    <w:rsid w:val="00D90A02"/>
    <w:rsid w:val="00D92B53"/>
    <w:rsid w:val="00D9349F"/>
    <w:rsid w:val="00D947F7"/>
    <w:rsid w:val="00D94F15"/>
    <w:rsid w:val="00D95A37"/>
    <w:rsid w:val="00D9630F"/>
    <w:rsid w:val="00D97088"/>
    <w:rsid w:val="00D9735D"/>
    <w:rsid w:val="00D975FD"/>
    <w:rsid w:val="00D97849"/>
    <w:rsid w:val="00D97D92"/>
    <w:rsid w:val="00DA15CA"/>
    <w:rsid w:val="00DA5061"/>
    <w:rsid w:val="00DA5468"/>
    <w:rsid w:val="00DA5EB8"/>
    <w:rsid w:val="00DA6C18"/>
    <w:rsid w:val="00DA7B4A"/>
    <w:rsid w:val="00DB0A8F"/>
    <w:rsid w:val="00DB1086"/>
    <w:rsid w:val="00DB212C"/>
    <w:rsid w:val="00DB2165"/>
    <w:rsid w:val="00DB231B"/>
    <w:rsid w:val="00DB3E12"/>
    <w:rsid w:val="00DB4A09"/>
    <w:rsid w:val="00DB5AC5"/>
    <w:rsid w:val="00DB63A2"/>
    <w:rsid w:val="00DB687F"/>
    <w:rsid w:val="00DB6A3E"/>
    <w:rsid w:val="00DB75C8"/>
    <w:rsid w:val="00DC0065"/>
    <w:rsid w:val="00DC104C"/>
    <w:rsid w:val="00DC2382"/>
    <w:rsid w:val="00DC25F1"/>
    <w:rsid w:val="00DC2608"/>
    <w:rsid w:val="00DC3D46"/>
    <w:rsid w:val="00DC4153"/>
    <w:rsid w:val="00DC4E25"/>
    <w:rsid w:val="00DC5661"/>
    <w:rsid w:val="00DC5E8A"/>
    <w:rsid w:val="00DC6135"/>
    <w:rsid w:val="00DC61D4"/>
    <w:rsid w:val="00DC6365"/>
    <w:rsid w:val="00DC68DC"/>
    <w:rsid w:val="00DC69B9"/>
    <w:rsid w:val="00DC6C77"/>
    <w:rsid w:val="00DC6E21"/>
    <w:rsid w:val="00DC7451"/>
    <w:rsid w:val="00DC7D1E"/>
    <w:rsid w:val="00DC7FE0"/>
    <w:rsid w:val="00DD0E5B"/>
    <w:rsid w:val="00DD1649"/>
    <w:rsid w:val="00DD1C16"/>
    <w:rsid w:val="00DD1CE4"/>
    <w:rsid w:val="00DD27AF"/>
    <w:rsid w:val="00DD38EE"/>
    <w:rsid w:val="00DD39C2"/>
    <w:rsid w:val="00DD41E4"/>
    <w:rsid w:val="00DD4581"/>
    <w:rsid w:val="00DD48C1"/>
    <w:rsid w:val="00DD4A5D"/>
    <w:rsid w:val="00DD6103"/>
    <w:rsid w:val="00DD6FEB"/>
    <w:rsid w:val="00DD7E1C"/>
    <w:rsid w:val="00DE0BD3"/>
    <w:rsid w:val="00DE11F0"/>
    <w:rsid w:val="00DE1728"/>
    <w:rsid w:val="00DE25E8"/>
    <w:rsid w:val="00DE28D6"/>
    <w:rsid w:val="00DE2E8B"/>
    <w:rsid w:val="00DE41F7"/>
    <w:rsid w:val="00DE4A77"/>
    <w:rsid w:val="00DE6000"/>
    <w:rsid w:val="00DE617F"/>
    <w:rsid w:val="00DE6232"/>
    <w:rsid w:val="00DE73DA"/>
    <w:rsid w:val="00DE7D3B"/>
    <w:rsid w:val="00DF0EC1"/>
    <w:rsid w:val="00DF129D"/>
    <w:rsid w:val="00DF230E"/>
    <w:rsid w:val="00DF27F7"/>
    <w:rsid w:val="00DF2E98"/>
    <w:rsid w:val="00DF3201"/>
    <w:rsid w:val="00DF386F"/>
    <w:rsid w:val="00DF3E25"/>
    <w:rsid w:val="00DF4E03"/>
    <w:rsid w:val="00DF4E11"/>
    <w:rsid w:val="00DF5AE3"/>
    <w:rsid w:val="00DF6B80"/>
    <w:rsid w:val="00DF6C4F"/>
    <w:rsid w:val="00DF6EBE"/>
    <w:rsid w:val="00DF6FAE"/>
    <w:rsid w:val="00DF72E1"/>
    <w:rsid w:val="00E00614"/>
    <w:rsid w:val="00E009A3"/>
    <w:rsid w:val="00E01CE3"/>
    <w:rsid w:val="00E01F38"/>
    <w:rsid w:val="00E02559"/>
    <w:rsid w:val="00E028B6"/>
    <w:rsid w:val="00E03CB4"/>
    <w:rsid w:val="00E03EFD"/>
    <w:rsid w:val="00E0433A"/>
    <w:rsid w:val="00E04D6B"/>
    <w:rsid w:val="00E0607D"/>
    <w:rsid w:val="00E06297"/>
    <w:rsid w:val="00E065F6"/>
    <w:rsid w:val="00E070F7"/>
    <w:rsid w:val="00E07E8B"/>
    <w:rsid w:val="00E1011F"/>
    <w:rsid w:val="00E106F4"/>
    <w:rsid w:val="00E10D90"/>
    <w:rsid w:val="00E1144D"/>
    <w:rsid w:val="00E11EB9"/>
    <w:rsid w:val="00E11EBA"/>
    <w:rsid w:val="00E12C8D"/>
    <w:rsid w:val="00E138BB"/>
    <w:rsid w:val="00E14068"/>
    <w:rsid w:val="00E144A3"/>
    <w:rsid w:val="00E144E8"/>
    <w:rsid w:val="00E14E86"/>
    <w:rsid w:val="00E1508D"/>
    <w:rsid w:val="00E15D49"/>
    <w:rsid w:val="00E15EFB"/>
    <w:rsid w:val="00E163C0"/>
    <w:rsid w:val="00E1690B"/>
    <w:rsid w:val="00E1730A"/>
    <w:rsid w:val="00E20226"/>
    <w:rsid w:val="00E20BD0"/>
    <w:rsid w:val="00E20CA1"/>
    <w:rsid w:val="00E21CA0"/>
    <w:rsid w:val="00E21DC5"/>
    <w:rsid w:val="00E2210E"/>
    <w:rsid w:val="00E22995"/>
    <w:rsid w:val="00E22C9B"/>
    <w:rsid w:val="00E237F9"/>
    <w:rsid w:val="00E23C21"/>
    <w:rsid w:val="00E241DD"/>
    <w:rsid w:val="00E259BC"/>
    <w:rsid w:val="00E265FB"/>
    <w:rsid w:val="00E26804"/>
    <w:rsid w:val="00E2692E"/>
    <w:rsid w:val="00E26A36"/>
    <w:rsid w:val="00E2715B"/>
    <w:rsid w:val="00E276F9"/>
    <w:rsid w:val="00E30211"/>
    <w:rsid w:val="00E304A6"/>
    <w:rsid w:val="00E318E5"/>
    <w:rsid w:val="00E31CCB"/>
    <w:rsid w:val="00E31F26"/>
    <w:rsid w:val="00E329E7"/>
    <w:rsid w:val="00E33C46"/>
    <w:rsid w:val="00E343CE"/>
    <w:rsid w:val="00E34D1C"/>
    <w:rsid w:val="00E34E03"/>
    <w:rsid w:val="00E34E4D"/>
    <w:rsid w:val="00E35064"/>
    <w:rsid w:val="00E35560"/>
    <w:rsid w:val="00E363E3"/>
    <w:rsid w:val="00E370C1"/>
    <w:rsid w:val="00E4150B"/>
    <w:rsid w:val="00E41763"/>
    <w:rsid w:val="00E42FD7"/>
    <w:rsid w:val="00E43763"/>
    <w:rsid w:val="00E4379B"/>
    <w:rsid w:val="00E43815"/>
    <w:rsid w:val="00E44415"/>
    <w:rsid w:val="00E447B9"/>
    <w:rsid w:val="00E44B0D"/>
    <w:rsid w:val="00E451B6"/>
    <w:rsid w:val="00E46111"/>
    <w:rsid w:val="00E47DF8"/>
    <w:rsid w:val="00E502CF"/>
    <w:rsid w:val="00E51215"/>
    <w:rsid w:val="00E53FD9"/>
    <w:rsid w:val="00E54184"/>
    <w:rsid w:val="00E548EA"/>
    <w:rsid w:val="00E54A00"/>
    <w:rsid w:val="00E558B6"/>
    <w:rsid w:val="00E55A1A"/>
    <w:rsid w:val="00E5794E"/>
    <w:rsid w:val="00E600A5"/>
    <w:rsid w:val="00E60617"/>
    <w:rsid w:val="00E608E5"/>
    <w:rsid w:val="00E6098D"/>
    <w:rsid w:val="00E611A2"/>
    <w:rsid w:val="00E62918"/>
    <w:rsid w:val="00E62E6A"/>
    <w:rsid w:val="00E6351E"/>
    <w:rsid w:val="00E6563C"/>
    <w:rsid w:val="00E65E6A"/>
    <w:rsid w:val="00E66267"/>
    <w:rsid w:val="00E6654F"/>
    <w:rsid w:val="00E67862"/>
    <w:rsid w:val="00E7177A"/>
    <w:rsid w:val="00E724F4"/>
    <w:rsid w:val="00E7292E"/>
    <w:rsid w:val="00E72A8D"/>
    <w:rsid w:val="00E744F5"/>
    <w:rsid w:val="00E74CAC"/>
    <w:rsid w:val="00E75F38"/>
    <w:rsid w:val="00E75FD2"/>
    <w:rsid w:val="00E766A8"/>
    <w:rsid w:val="00E7683E"/>
    <w:rsid w:val="00E8105B"/>
    <w:rsid w:val="00E81B42"/>
    <w:rsid w:val="00E81CF2"/>
    <w:rsid w:val="00E82402"/>
    <w:rsid w:val="00E82B7E"/>
    <w:rsid w:val="00E82CA4"/>
    <w:rsid w:val="00E853E8"/>
    <w:rsid w:val="00E8542C"/>
    <w:rsid w:val="00E85E64"/>
    <w:rsid w:val="00E86FED"/>
    <w:rsid w:val="00E8731F"/>
    <w:rsid w:val="00E87E8D"/>
    <w:rsid w:val="00E87F57"/>
    <w:rsid w:val="00E917F4"/>
    <w:rsid w:val="00E93493"/>
    <w:rsid w:val="00E93A74"/>
    <w:rsid w:val="00E9402F"/>
    <w:rsid w:val="00E942F7"/>
    <w:rsid w:val="00E94B49"/>
    <w:rsid w:val="00E9557C"/>
    <w:rsid w:val="00E959D0"/>
    <w:rsid w:val="00E95D0E"/>
    <w:rsid w:val="00E96117"/>
    <w:rsid w:val="00E971EA"/>
    <w:rsid w:val="00E97CE5"/>
    <w:rsid w:val="00E97DC3"/>
    <w:rsid w:val="00EA07F4"/>
    <w:rsid w:val="00EA18A1"/>
    <w:rsid w:val="00EA1933"/>
    <w:rsid w:val="00EA1B62"/>
    <w:rsid w:val="00EA307F"/>
    <w:rsid w:val="00EA31DF"/>
    <w:rsid w:val="00EA3347"/>
    <w:rsid w:val="00EA3EBD"/>
    <w:rsid w:val="00EA4B2D"/>
    <w:rsid w:val="00EA5C8F"/>
    <w:rsid w:val="00EA5EC1"/>
    <w:rsid w:val="00EA76C2"/>
    <w:rsid w:val="00EA7C72"/>
    <w:rsid w:val="00EB05CB"/>
    <w:rsid w:val="00EB1663"/>
    <w:rsid w:val="00EB1E4C"/>
    <w:rsid w:val="00EB241D"/>
    <w:rsid w:val="00EB2514"/>
    <w:rsid w:val="00EB2809"/>
    <w:rsid w:val="00EB3622"/>
    <w:rsid w:val="00EB3AF7"/>
    <w:rsid w:val="00EB4F59"/>
    <w:rsid w:val="00EB5455"/>
    <w:rsid w:val="00EB5FE3"/>
    <w:rsid w:val="00EB7144"/>
    <w:rsid w:val="00EB79EB"/>
    <w:rsid w:val="00EC087A"/>
    <w:rsid w:val="00EC08BF"/>
    <w:rsid w:val="00EC0C70"/>
    <w:rsid w:val="00EC1690"/>
    <w:rsid w:val="00EC19FA"/>
    <w:rsid w:val="00EC2634"/>
    <w:rsid w:val="00EC388D"/>
    <w:rsid w:val="00EC3C65"/>
    <w:rsid w:val="00EC3CC6"/>
    <w:rsid w:val="00EC3E02"/>
    <w:rsid w:val="00EC4359"/>
    <w:rsid w:val="00EC44AD"/>
    <w:rsid w:val="00EC47BE"/>
    <w:rsid w:val="00EC4A30"/>
    <w:rsid w:val="00EC4E5F"/>
    <w:rsid w:val="00EC58C4"/>
    <w:rsid w:val="00EC5A72"/>
    <w:rsid w:val="00EC5BDB"/>
    <w:rsid w:val="00EC5F97"/>
    <w:rsid w:val="00EC6218"/>
    <w:rsid w:val="00EC63A2"/>
    <w:rsid w:val="00EC64E3"/>
    <w:rsid w:val="00EC6743"/>
    <w:rsid w:val="00ED064D"/>
    <w:rsid w:val="00ED1DD0"/>
    <w:rsid w:val="00ED28A6"/>
    <w:rsid w:val="00ED3127"/>
    <w:rsid w:val="00ED365D"/>
    <w:rsid w:val="00ED37DB"/>
    <w:rsid w:val="00ED3A35"/>
    <w:rsid w:val="00ED43EA"/>
    <w:rsid w:val="00ED5653"/>
    <w:rsid w:val="00ED6028"/>
    <w:rsid w:val="00ED6085"/>
    <w:rsid w:val="00ED671E"/>
    <w:rsid w:val="00ED681D"/>
    <w:rsid w:val="00ED7E53"/>
    <w:rsid w:val="00EE167E"/>
    <w:rsid w:val="00EE1A0E"/>
    <w:rsid w:val="00EE2378"/>
    <w:rsid w:val="00EE2497"/>
    <w:rsid w:val="00EE3422"/>
    <w:rsid w:val="00EE3FB7"/>
    <w:rsid w:val="00EE672F"/>
    <w:rsid w:val="00EF00A0"/>
    <w:rsid w:val="00EF0751"/>
    <w:rsid w:val="00EF13D5"/>
    <w:rsid w:val="00EF26D5"/>
    <w:rsid w:val="00EF3012"/>
    <w:rsid w:val="00EF33E1"/>
    <w:rsid w:val="00EF3591"/>
    <w:rsid w:val="00EF3699"/>
    <w:rsid w:val="00EF4216"/>
    <w:rsid w:val="00EF46A0"/>
    <w:rsid w:val="00EF4745"/>
    <w:rsid w:val="00EF52CB"/>
    <w:rsid w:val="00EF55A9"/>
    <w:rsid w:val="00EF5FC7"/>
    <w:rsid w:val="00EF7641"/>
    <w:rsid w:val="00EF78CC"/>
    <w:rsid w:val="00EF7B8E"/>
    <w:rsid w:val="00EF7DE3"/>
    <w:rsid w:val="00F00244"/>
    <w:rsid w:val="00F016F1"/>
    <w:rsid w:val="00F02427"/>
    <w:rsid w:val="00F02D6E"/>
    <w:rsid w:val="00F035D6"/>
    <w:rsid w:val="00F03718"/>
    <w:rsid w:val="00F04A19"/>
    <w:rsid w:val="00F04F8F"/>
    <w:rsid w:val="00F05119"/>
    <w:rsid w:val="00F05B01"/>
    <w:rsid w:val="00F06356"/>
    <w:rsid w:val="00F06E97"/>
    <w:rsid w:val="00F103D4"/>
    <w:rsid w:val="00F103DB"/>
    <w:rsid w:val="00F105C8"/>
    <w:rsid w:val="00F10A99"/>
    <w:rsid w:val="00F11346"/>
    <w:rsid w:val="00F113F3"/>
    <w:rsid w:val="00F11628"/>
    <w:rsid w:val="00F1285B"/>
    <w:rsid w:val="00F134EB"/>
    <w:rsid w:val="00F13802"/>
    <w:rsid w:val="00F148CE"/>
    <w:rsid w:val="00F15290"/>
    <w:rsid w:val="00F15B31"/>
    <w:rsid w:val="00F15BF1"/>
    <w:rsid w:val="00F17FE9"/>
    <w:rsid w:val="00F2144E"/>
    <w:rsid w:val="00F21697"/>
    <w:rsid w:val="00F21B08"/>
    <w:rsid w:val="00F22457"/>
    <w:rsid w:val="00F22522"/>
    <w:rsid w:val="00F22561"/>
    <w:rsid w:val="00F22737"/>
    <w:rsid w:val="00F22CD5"/>
    <w:rsid w:val="00F230A4"/>
    <w:rsid w:val="00F230FA"/>
    <w:rsid w:val="00F23842"/>
    <w:rsid w:val="00F23CC0"/>
    <w:rsid w:val="00F244C6"/>
    <w:rsid w:val="00F25B72"/>
    <w:rsid w:val="00F2678D"/>
    <w:rsid w:val="00F26887"/>
    <w:rsid w:val="00F27597"/>
    <w:rsid w:val="00F279C4"/>
    <w:rsid w:val="00F33144"/>
    <w:rsid w:val="00F3351E"/>
    <w:rsid w:val="00F357D8"/>
    <w:rsid w:val="00F364B8"/>
    <w:rsid w:val="00F373E3"/>
    <w:rsid w:val="00F37FCE"/>
    <w:rsid w:val="00F4024B"/>
    <w:rsid w:val="00F411E6"/>
    <w:rsid w:val="00F420DD"/>
    <w:rsid w:val="00F443E5"/>
    <w:rsid w:val="00F44518"/>
    <w:rsid w:val="00F44B46"/>
    <w:rsid w:val="00F44BA3"/>
    <w:rsid w:val="00F44FDB"/>
    <w:rsid w:val="00F4641D"/>
    <w:rsid w:val="00F46B67"/>
    <w:rsid w:val="00F47065"/>
    <w:rsid w:val="00F4717B"/>
    <w:rsid w:val="00F4725B"/>
    <w:rsid w:val="00F51D9E"/>
    <w:rsid w:val="00F51EF6"/>
    <w:rsid w:val="00F52282"/>
    <w:rsid w:val="00F52E39"/>
    <w:rsid w:val="00F5320C"/>
    <w:rsid w:val="00F538B6"/>
    <w:rsid w:val="00F5416A"/>
    <w:rsid w:val="00F54531"/>
    <w:rsid w:val="00F54838"/>
    <w:rsid w:val="00F54F6E"/>
    <w:rsid w:val="00F55D30"/>
    <w:rsid w:val="00F5616F"/>
    <w:rsid w:val="00F56474"/>
    <w:rsid w:val="00F568D6"/>
    <w:rsid w:val="00F56AEE"/>
    <w:rsid w:val="00F57F48"/>
    <w:rsid w:val="00F601FC"/>
    <w:rsid w:val="00F602DC"/>
    <w:rsid w:val="00F60B22"/>
    <w:rsid w:val="00F62E6B"/>
    <w:rsid w:val="00F634C5"/>
    <w:rsid w:val="00F63996"/>
    <w:rsid w:val="00F648BB"/>
    <w:rsid w:val="00F64C30"/>
    <w:rsid w:val="00F6508E"/>
    <w:rsid w:val="00F655ED"/>
    <w:rsid w:val="00F65F16"/>
    <w:rsid w:val="00F6626A"/>
    <w:rsid w:val="00F67550"/>
    <w:rsid w:val="00F675E8"/>
    <w:rsid w:val="00F67660"/>
    <w:rsid w:val="00F67F51"/>
    <w:rsid w:val="00F700DF"/>
    <w:rsid w:val="00F71CD0"/>
    <w:rsid w:val="00F71EBD"/>
    <w:rsid w:val="00F71FF1"/>
    <w:rsid w:val="00F7289E"/>
    <w:rsid w:val="00F728C6"/>
    <w:rsid w:val="00F73474"/>
    <w:rsid w:val="00F73492"/>
    <w:rsid w:val="00F743D9"/>
    <w:rsid w:val="00F74D1C"/>
    <w:rsid w:val="00F766F5"/>
    <w:rsid w:val="00F76CAD"/>
    <w:rsid w:val="00F76FEC"/>
    <w:rsid w:val="00F776CB"/>
    <w:rsid w:val="00F7795A"/>
    <w:rsid w:val="00F80E03"/>
    <w:rsid w:val="00F812A0"/>
    <w:rsid w:val="00F81B10"/>
    <w:rsid w:val="00F81B36"/>
    <w:rsid w:val="00F81FB1"/>
    <w:rsid w:val="00F83BE7"/>
    <w:rsid w:val="00F84E63"/>
    <w:rsid w:val="00F84FCA"/>
    <w:rsid w:val="00F859DF"/>
    <w:rsid w:val="00F85F10"/>
    <w:rsid w:val="00F86D02"/>
    <w:rsid w:val="00F87D11"/>
    <w:rsid w:val="00F90A9A"/>
    <w:rsid w:val="00F9274C"/>
    <w:rsid w:val="00F9363D"/>
    <w:rsid w:val="00F94434"/>
    <w:rsid w:val="00F954A2"/>
    <w:rsid w:val="00F956E6"/>
    <w:rsid w:val="00F9624D"/>
    <w:rsid w:val="00F9638D"/>
    <w:rsid w:val="00F964B8"/>
    <w:rsid w:val="00F97AA9"/>
    <w:rsid w:val="00FA0633"/>
    <w:rsid w:val="00FA093C"/>
    <w:rsid w:val="00FA2997"/>
    <w:rsid w:val="00FA2BDB"/>
    <w:rsid w:val="00FA2E81"/>
    <w:rsid w:val="00FA2FB9"/>
    <w:rsid w:val="00FA3435"/>
    <w:rsid w:val="00FA4449"/>
    <w:rsid w:val="00FA4A98"/>
    <w:rsid w:val="00FA5885"/>
    <w:rsid w:val="00FA5A3C"/>
    <w:rsid w:val="00FA5BAC"/>
    <w:rsid w:val="00FA5EEA"/>
    <w:rsid w:val="00FA6372"/>
    <w:rsid w:val="00FA7D8D"/>
    <w:rsid w:val="00FB0904"/>
    <w:rsid w:val="00FB0C33"/>
    <w:rsid w:val="00FB1634"/>
    <w:rsid w:val="00FB1A31"/>
    <w:rsid w:val="00FB3F43"/>
    <w:rsid w:val="00FB440B"/>
    <w:rsid w:val="00FB45F0"/>
    <w:rsid w:val="00FB47BA"/>
    <w:rsid w:val="00FB4860"/>
    <w:rsid w:val="00FB4B79"/>
    <w:rsid w:val="00FB4C15"/>
    <w:rsid w:val="00FB4CCA"/>
    <w:rsid w:val="00FB4CD2"/>
    <w:rsid w:val="00FB5857"/>
    <w:rsid w:val="00FB5E2B"/>
    <w:rsid w:val="00FB6163"/>
    <w:rsid w:val="00FB6810"/>
    <w:rsid w:val="00FB6F06"/>
    <w:rsid w:val="00FB6F58"/>
    <w:rsid w:val="00FB76A6"/>
    <w:rsid w:val="00FB7A79"/>
    <w:rsid w:val="00FC1638"/>
    <w:rsid w:val="00FC1E7E"/>
    <w:rsid w:val="00FC3E7B"/>
    <w:rsid w:val="00FC4475"/>
    <w:rsid w:val="00FC4923"/>
    <w:rsid w:val="00FC49CA"/>
    <w:rsid w:val="00FC49D8"/>
    <w:rsid w:val="00FC50FE"/>
    <w:rsid w:val="00FC5741"/>
    <w:rsid w:val="00FC64F0"/>
    <w:rsid w:val="00FC6731"/>
    <w:rsid w:val="00FC71E9"/>
    <w:rsid w:val="00FC7B93"/>
    <w:rsid w:val="00FD07E2"/>
    <w:rsid w:val="00FD0A1D"/>
    <w:rsid w:val="00FD10AB"/>
    <w:rsid w:val="00FD1633"/>
    <w:rsid w:val="00FD1D7B"/>
    <w:rsid w:val="00FD1E31"/>
    <w:rsid w:val="00FD211E"/>
    <w:rsid w:val="00FD2765"/>
    <w:rsid w:val="00FD27B0"/>
    <w:rsid w:val="00FD3161"/>
    <w:rsid w:val="00FD3BAE"/>
    <w:rsid w:val="00FD3E95"/>
    <w:rsid w:val="00FD46B9"/>
    <w:rsid w:val="00FD49D4"/>
    <w:rsid w:val="00FD593B"/>
    <w:rsid w:val="00FD5E5B"/>
    <w:rsid w:val="00FD6B76"/>
    <w:rsid w:val="00FD70B5"/>
    <w:rsid w:val="00FE0DCA"/>
    <w:rsid w:val="00FE0FDF"/>
    <w:rsid w:val="00FE0FFB"/>
    <w:rsid w:val="00FE19EE"/>
    <w:rsid w:val="00FE1D92"/>
    <w:rsid w:val="00FE3DCC"/>
    <w:rsid w:val="00FE5EE1"/>
    <w:rsid w:val="00FE689F"/>
    <w:rsid w:val="00FE70A6"/>
    <w:rsid w:val="00FE74A7"/>
    <w:rsid w:val="00FE788C"/>
    <w:rsid w:val="00FE7B05"/>
    <w:rsid w:val="00FF01FD"/>
    <w:rsid w:val="00FF02E8"/>
    <w:rsid w:val="00FF043D"/>
    <w:rsid w:val="00FF060C"/>
    <w:rsid w:val="00FF0DD4"/>
    <w:rsid w:val="00FF2772"/>
    <w:rsid w:val="00FF474E"/>
    <w:rsid w:val="00FF588F"/>
    <w:rsid w:val="00FF5D5F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IPD-&#27169;&#26495;-&#20132;&#20184;&#2021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C251-866D-4867-8B8D-920678EC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KIPD-模板-交付件模板.dot</Template>
  <TotalTime>3372</TotalTime>
  <Pages>5</Pages>
  <Words>303</Words>
  <Characters>1728</Characters>
  <Application>Microsoft Office Word</Application>
  <DocSecurity>0</DocSecurity>
  <Lines>14</Lines>
  <Paragraphs>4</Paragraphs>
  <ScaleCrop>false</ScaleCrop>
  <Company>szkdc</Company>
  <LinksUpToDate>false</LinksUpToDate>
  <CharactersWithSpaces>2027</CharactersWithSpaces>
  <SharedDoc>false</SharedDoc>
  <HLinks>
    <vt:vector size="234" baseType="variant"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_Toc296445744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_Toc296445743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_Toc296445742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_Toc296445741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_Toc296445740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_Toc296445739</vt:lpwstr>
      </vt:variant>
      <vt:variant>
        <vt:i4>1835063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_Toc296445738</vt:lpwstr>
      </vt:variant>
      <vt:variant>
        <vt:i4>1835063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_Toc296445737</vt:lpwstr>
      </vt:variant>
      <vt:variant>
        <vt:i4>1835063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_Toc296445736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_Toc296445735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_Toc296445734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_Toc296445733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_Toc296445732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_Toc296445731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_Toc296445730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_Toc296445729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_Toc296445728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_Toc296445727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_Toc296445726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_Toc296445725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_Toc296445724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_Toc296445723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_Toc296445722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_Toc296445721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_Toc296445720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_Toc296445719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_Toc296445718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_Toc296445717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_Toc296445716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_Toc296445715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_Toc296445714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_Toc296445713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_Toc296445712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_Toc296445711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_Toc296445710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_Toc296445709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_Toc296445708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_Toc296445707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_Toc296445706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IPD流程</dc:title>
  <dc:subject/>
  <dc:creator>Administrator</dc:creator>
  <cp:keywords/>
  <dc:description/>
  <cp:lastModifiedBy>汪文轩</cp:lastModifiedBy>
  <cp:revision>336</cp:revision>
  <cp:lastPrinted>1900-12-31T16:00:00Z</cp:lastPrinted>
  <dcterms:created xsi:type="dcterms:W3CDTF">2012-05-17T03:06:00Z</dcterms:created>
  <dcterms:modified xsi:type="dcterms:W3CDTF">2012-10-23T02:07:00Z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1YXXJ5J37hMeF_nwMrlEW9BX_AxzVQiyPtaBejvTfYKU</vt:lpwstr>
  </property>
  <property fmtid="{D5CDD505-2E9C-101B-9397-08002B2CF9AE}" pid="4" name="Google.Documents.RevisionId">
    <vt:lpwstr>10442185436522760073</vt:lpwstr>
  </property>
  <property fmtid="{D5CDD505-2E9C-101B-9397-08002B2CF9AE}" pid="5" name="Google.Documents.PreviousRevisionId">
    <vt:lpwstr>01932193594364125930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